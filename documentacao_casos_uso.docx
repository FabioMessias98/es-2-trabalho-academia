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694B2" w14:textId="515D40E3" w:rsidR="007D7A46" w:rsidRPr="00070D61" w:rsidRDefault="00202638">
      <w:pPr>
        <w:pStyle w:val="Ttulo"/>
        <w:jc w:val="right"/>
        <w:rPr>
          <w:lang w:val="pt-BR"/>
        </w:rPr>
      </w:pPr>
      <w:r>
        <w:fldChar w:fldCharType="begin"/>
      </w:r>
      <w:r w:rsidRPr="00070D61">
        <w:rPr>
          <w:lang w:val="pt-BR"/>
        </w:rPr>
        <w:instrText xml:space="preserve"> SUBJECT  \* MERGEFORMAT </w:instrText>
      </w:r>
      <w:r>
        <w:fldChar w:fldCharType="separate"/>
      </w:r>
      <w:r w:rsidR="00EE2BA9" w:rsidRPr="00070D61">
        <w:rPr>
          <w:lang w:val="pt-BR"/>
        </w:rPr>
        <w:t>&lt;Academia&gt;</w:t>
      </w:r>
      <w:r>
        <w:fldChar w:fldCharType="end"/>
      </w:r>
    </w:p>
    <w:p w14:paraId="70A35B49" w14:textId="77777777" w:rsidR="007D7A46" w:rsidRPr="00070D61" w:rsidRDefault="00202638">
      <w:pPr>
        <w:pStyle w:val="Ttulo"/>
        <w:jc w:val="right"/>
        <w:rPr>
          <w:lang w:val="pt-BR"/>
        </w:rPr>
      </w:pPr>
      <w:r>
        <w:fldChar w:fldCharType="begin"/>
      </w:r>
      <w:r w:rsidRPr="00070D61">
        <w:rPr>
          <w:lang w:val="pt-BR"/>
        </w:rPr>
        <w:instrText xml:space="preserve">TITLE  \* MERGEFORMAT </w:instrText>
      </w:r>
      <w:r>
        <w:fldChar w:fldCharType="separate"/>
      </w:r>
      <w:r w:rsidR="00EE2BA9" w:rsidRPr="00070D61">
        <w:rPr>
          <w:lang w:val="pt-BR"/>
        </w:rPr>
        <w:t>Especificação de Caso de Uso: &lt;Nome do Caso de Uso&gt;</w:t>
      </w:r>
      <w:r>
        <w:fldChar w:fldCharType="end"/>
      </w:r>
    </w:p>
    <w:p w14:paraId="45F1EBA4" w14:textId="77777777" w:rsidR="007D7A46" w:rsidRPr="00070D61" w:rsidRDefault="007D7A46">
      <w:pPr>
        <w:pStyle w:val="Ttulo"/>
        <w:jc w:val="right"/>
        <w:rPr>
          <w:lang w:val="pt-BR"/>
        </w:rPr>
      </w:pPr>
    </w:p>
    <w:p w14:paraId="6CE9D09C" w14:textId="77777777" w:rsidR="007D7A46" w:rsidRPr="00070D61" w:rsidRDefault="00202638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60F4EF4D" w14:textId="77777777" w:rsidR="007D7A46" w:rsidRPr="00070D61" w:rsidRDefault="007D7A46">
      <w:pPr>
        <w:rPr>
          <w:lang w:val="pt-BR"/>
        </w:rPr>
      </w:pPr>
    </w:p>
    <w:p w14:paraId="2F8D35EA" w14:textId="77777777" w:rsidR="007D7A46" w:rsidRPr="00070D61" w:rsidRDefault="00202638">
      <w:pPr>
        <w:pStyle w:val="InfoBlue"/>
        <w:rPr>
          <w:lang w:val="pt-BR"/>
        </w:rPr>
      </w:pPr>
      <w:r>
        <w:rPr>
          <w:lang w:val="pt-BR"/>
        </w:rPr>
        <w:t>[Observação:</w:t>
      </w:r>
      <w:r w:rsidRPr="00070D61">
        <w:rPr>
          <w:lang w:val="pt-BR"/>
        </w:rPr>
        <w:t xml:space="preserve"> </w:t>
      </w:r>
      <w:r>
        <w:rPr>
          <w:lang w:val="pt-BR"/>
        </w:rPr>
        <w:t>O template a seguir é fornecido para uso com o Rational Unified Process.</w:t>
      </w:r>
      <w:r w:rsidRPr="00070D61">
        <w:rPr>
          <w:lang w:val="pt-BR"/>
        </w:rPr>
        <w:t xml:space="preserve"> </w:t>
      </w:r>
      <w:r>
        <w:rPr>
          <w:lang w:val="pt-BR"/>
        </w:rPr>
        <w:t>O texto em azul exibido entre colchetes e em itálico (style=InfoBlue) foi incluído para orientar o autor e deve ser excluído antes da publicação do documento.</w:t>
      </w:r>
      <w:r w:rsidRPr="00070D61">
        <w:rPr>
          <w:lang w:val="pt-BR"/>
        </w:rPr>
        <w:t xml:space="preserve"> </w:t>
      </w:r>
      <w:r>
        <w:rPr>
          <w:lang w:val="pt-BR"/>
        </w:rPr>
        <w:t>Qualquer parágrafo inserido após esse estilo será definido automaticamente como normal (style=Body Text).]</w:t>
      </w:r>
    </w:p>
    <w:p w14:paraId="575A1CC9" w14:textId="77777777" w:rsidR="007D7A46" w:rsidRDefault="00202638">
      <w:pPr>
        <w:pStyle w:val="InfoBlue"/>
        <w:rPr>
          <w:lang w:val="fr-FR"/>
        </w:rPr>
      </w:pPr>
      <w:r>
        <w:rPr>
          <w:lang w:val="pt-BR"/>
        </w:rPr>
        <w:t>[Para personalizar campos automáticos no Microsoft Word (que exibem um plano de fundo cinza quando selecionados), selecione File&gt;Properties e substitua o conteúdo dos campos Title, Subject e Company pelas informações adequadas a esse documento.</w:t>
      </w:r>
      <w:r w:rsidRPr="00070D61">
        <w:rPr>
          <w:lang w:val="pt-BR"/>
        </w:rPr>
        <w:t xml:space="preserve"> </w:t>
      </w:r>
      <w:r>
        <w:rPr>
          <w:lang w:val="pt-BR"/>
        </w:rPr>
        <w:t>Depois de fechar a caixa de diálogo, para atualizar os campos automáticos no documento inteiro, selecione Edit&gt;Select All (ou Ctrl-A) e pressione F9 ou simplesmente clique no campo e pressione F9.</w:t>
      </w:r>
      <w:r w:rsidRPr="00070D61">
        <w:rPr>
          <w:lang w:val="pt-BR"/>
        </w:rPr>
        <w:t xml:space="preserve"> </w:t>
      </w:r>
      <w:r>
        <w:rPr>
          <w:lang w:val="pt-BR"/>
        </w:rPr>
        <w:t>Isso deve ser feito separadamente para Cabeçalhos e Rodapés.</w:t>
      </w:r>
      <w:r>
        <w:rPr>
          <w:lang w:val="fr-FR"/>
        </w:rPr>
        <w:t xml:space="preserve"> </w:t>
      </w:r>
      <w:r>
        <w:rPr>
          <w:lang w:val="pt-BR"/>
        </w:rPr>
        <w:t>Alt-F9 alterna entre a exibição de nomes de campos e a do conteúdo de campos.</w:t>
      </w:r>
      <w:r>
        <w:rPr>
          <w:lang w:val="fr-FR"/>
        </w:rPr>
        <w:t xml:space="preserve"> </w:t>
      </w:r>
      <w:r>
        <w:rPr>
          <w:lang w:val="pt-BR"/>
        </w:rPr>
        <w:t>Consulte a ajuda do Word para obter mais informações sobre como trabalhar com campos.]</w:t>
      </w:r>
      <w:r>
        <w:rPr>
          <w:lang w:val="fr-FR"/>
        </w:rPr>
        <w:t xml:space="preserve"> </w:t>
      </w:r>
    </w:p>
    <w:p w14:paraId="370F2F80" w14:textId="77777777" w:rsidR="007D7A46" w:rsidRDefault="007D7A46">
      <w:pPr>
        <w:rPr>
          <w:lang w:val="fr-FR"/>
        </w:rPr>
      </w:pPr>
    </w:p>
    <w:p w14:paraId="5C9E0B3A" w14:textId="77777777" w:rsidR="007D7A46" w:rsidRDefault="007D7A46">
      <w:pPr>
        <w:pStyle w:val="Corpodetexto"/>
        <w:rPr>
          <w:lang w:val="fr-FR"/>
        </w:rPr>
      </w:pPr>
    </w:p>
    <w:p w14:paraId="3621A615" w14:textId="77777777" w:rsidR="007D7A46" w:rsidRDefault="007D7A46">
      <w:pPr>
        <w:pStyle w:val="Corpodetexto"/>
        <w:rPr>
          <w:lang w:val="fr-FR"/>
        </w:rPr>
      </w:pPr>
    </w:p>
    <w:p w14:paraId="43ED50B1" w14:textId="77777777" w:rsidR="007D7A46" w:rsidRDefault="007D7A46">
      <w:pPr>
        <w:rPr>
          <w:lang w:val="fr-FR"/>
        </w:rPr>
        <w:sectPr w:rsidR="007D7A46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023D60B5" w14:textId="77777777" w:rsidR="007D7A46" w:rsidRDefault="00202638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D7A46" w14:paraId="596DEAD3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B3C165" w14:textId="77777777" w:rsidR="007D7A46" w:rsidRDefault="00202638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0EF7AB" w14:textId="77777777" w:rsidR="007D7A46" w:rsidRDefault="00202638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401987" w14:textId="77777777" w:rsidR="007D7A46" w:rsidRDefault="00202638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202666" w14:textId="77777777" w:rsidR="007D7A46" w:rsidRDefault="00202638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7D7A46" w14:paraId="5D56F996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67D56" w14:textId="77777777" w:rsidR="007D7A46" w:rsidRDefault="00202638">
            <w:pPr>
              <w:pStyle w:val="Tabletext"/>
            </w:pPr>
            <w:r>
              <w:rPr>
                <w:lang w:val="pt-BR"/>
              </w:rPr>
              <w:t>&lt;dd/mmm/aa&gt;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934089" w14:textId="77777777" w:rsidR="007D7A46" w:rsidRDefault="00202638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&lt;x.x&gt;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1F77A6" w14:textId="77777777" w:rsidR="007D7A46" w:rsidRDefault="00202638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DF7C4" w14:textId="77777777" w:rsidR="007D7A46" w:rsidRDefault="00202638">
            <w:pPr>
              <w:pStyle w:val="Tabletext"/>
            </w:pPr>
            <w:r>
              <w:rPr>
                <w:lang w:val="pt-BR"/>
              </w:rPr>
              <w:t>&lt;nome&gt;</w:t>
            </w:r>
          </w:p>
        </w:tc>
      </w:tr>
      <w:tr w:rsidR="007D7A46" w14:paraId="28669807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1D218" w14:textId="77777777" w:rsidR="007D7A46" w:rsidRDefault="007D7A46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D5E46B" w14:textId="77777777" w:rsidR="007D7A46" w:rsidRDefault="007D7A46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8C6E5" w14:textId="77777777" w:rsidR="007D7A46" w:rsidRDefault="007D7A46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319EE" w14:textId="77777777" w:rsidR="007D7A46" w:rsidRDefault="007D7A46">
            <w:pPr>
              <w:pStyle w:val="Tabletext"/>
            </w:pPr>
          </w:p>
        </w:tc>
      </w:tr>
      <w:tr w:rsidR="007D7A46" w14:paraId="10EA742E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312D9" w14:textId="77777777" w:rsidR="007D7A46" w:rsidRDefault="007D7A46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6BB30" w14:textId="77777777" w:rsidR="007D7A46" w:rsidRDefault="007D7A46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80EAA" w14:textId="77777777" w:rsidR="007D7A46" w:rsidRDefault="007D7A46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373B4A" w14:textId="77777777" w:rsidR="007D7A46" w:rsidRDefault="007D7A46">
            <w:pPr>
              <w:pStyle w:val="Tabletext"/>
            </w:pPr>
          </w:p>
        </w:tc>
      </w:tr>
      <w:tr w:rsidR="007D7A46" w14:paraId="626DC8BB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7CA94" w14:textId="77777777" w:rsidR="007D7A46" w:rsidRDefault="007D7A46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A33647" w14:textId="77777777" w:rsidR="007D7A46" w:rsidRDefault="007D7A46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62991" w14:textId="77777777" w:rsidR="007D7A46" w:rsidRDefault="007D7A46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58F77" w14:textId="77777777" w:rsidR="007D7A46" w:rsidRDefault="007D7A46">
            <w:pPr>
              <w:pStyle w:val="Tabletext"/>
            </w:pPr>
          </w:p>
        </w:tc>
      </w:tr>
    </w:tbl>
    <w:p w14:paraId="28BA9B8E" w14:textId="77777777" w:rsidR="007D7A46" w:rsidRDefault="007D7A46"/>
    <w:p w14:paraId="19EE6676" w14:textId="77777777" w:rsidR="007D7A46" w:rsidRDefault="00202638">
      <w:pPr>
        <w:pStyle w:val="Ttulo"/>
      </w:pPr>
      <w:r>
        <w:br w:type="page"/>
      </w:r>
      <w:r>
        <w:rPr>
          <w:lang w:val="pt-BR"/>
        </w:rPr>
        <w:lastRenderedPageBreak/>
        <w:t>Índice Analítico</w:t>
      </w:r>
    </w:p>
    <w:p w14:paraId="69DD8878" w14:textId="77777777" w:rsidR="007D7A46" w:rsidRPr="00070D61" w:rsidRDefault="00202638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>
        <w:fldChar w:fldCharType="begin"/>
      </w:r>
      <w:r w:rsidRPr="00070D61">
        <w:rPr>
          <w:lang w:val="pt-BR"/>
        </w:rPr>
        <w:instrText xml:space="preserve"> TOC \o "1-3" </w:instrText>
      </w:r>
      <w:r>
        <w:fldChar w:fldCharType="separate"/>
      </w:r>
      <w:r>
        <w:rPr>
          <w:noProof/>
          <w:lang w:val="pt-BR"/>
        </w:rPr>
        <w:t>1.</w:t>
      </w:r>
      <w:r w:rsidRPr="00070D61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Nome do Caso de Uso</w:t>
      </w:r>
      <w:r w:rsidRPr="00070D61">
        <w:rPr>
          <w:noProof/>
          <w:lang w:val="pt-BR"/>
        </w:rPr>
        <w:tab/>
      </w:r>
      <w:r>
        <w:rPr>
          <w:noProof/>
        </w:rPr>
        <w:fldChar w:fldCharType="begin"/>
      </w:r>
      <w:r w:rsidRPr="00070D61">
        <w:rPr>
          <w:noProof/>
          <w:lang w:val="pt-BR"/>
        </w:rPr>
        <w:instrText xml:space="preserve"> PAGEREF _Toc18208175 \h </w:instrText>
      </w:r>
      <w:r>
        <w:rPr>
          <w:noProof/>
        </w:rPr>
      </w:r>
      <w:r>
        <w:rPr>
          <w:noProof/>
        </w:rPr>
        <w:fldChar w:fldCharType="separate"/>
      </w:r>
      <w:r w:rsidRPr="00070D61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72C947FF" w14:textId="77777777" w:rsidR="007D7A46" w:rsidRPr="00070D61" w:rsidRDefault="00202638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1.1</w:t>
      </w:r>
      <w:r w:rsidRPr="00070D61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Breve Descrição</w:t>
      </w:r>
      <w:r w:rsidRPr="00070D61">
        <w:rPr>
          <w:noProof/>
          <w:lang w:val="pt-BR"/>
        </w:rPr>
        <w:tab/>
      </w:r>
      <w:r>
        <w:rPr>
          <w:noProof/>
        </w:rPr>
        <w:fldChar w:fldCharType="begin"/>
      </w:r>
      <w:r w:rsidRPr="00070D61">
        <w:rPr>
          <w:noProof/>
          <w:lang w:val="pt-BR"/>
        </w:rPr>
        <w:instrText xml:space="preserve"> PAGEREF _Toc18208176 \h </w:instrText>
      </w:r>
      <w:r>
        <w:rPr>
          <w:noProof/>
        </w:rPr>
      </w:r>
      <w:r>
        <w:rPr>
          <w:noProof/>
        </w:rPr>
        <w:fldChar w:fldCharType="separate"/>
      </w:r>
      <w:r w:rsidRPr="00070D61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2EDBEAC3" w14:textId="77777777" w:rsidR="007D7A46" w:rsidRPr="00070D61" w:rsidRDefault="00202638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2.</w:t>
      </w:r>
      <w:r w:rsidRPr="00070D61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Fluxo de Eventos</w:t>
      </w:r>
      <w:r w:rsidRPr="00070D61">
        <w:rPr>
          <w:noProof/>
          <w:lang w:val="pt-BR"/>
        </w:rPr>
        <w:tab/>
      </w:r>
      <w:r>
        <w:rPr>
          <w:noProof/>
        </w:rPr>
        <w:fldChar w:fldCharType="begin"/>
      </w:r>
      <w:r w:rsidRPr="00070D61">
        <w:rPr>
          <w:noProof/>
          <w:lang w:val="pt-BR"/>
        </w:rPr>
        <w:instrText xml:space="preserve"> PAGEREF _Toc18208177 \h </w:instrText>
      </w:r>
      <w:r>
        <w:rPr>
          <w:noProof/>
        </w:rPr>
      </w:r>
      <w:r>
        <w:rPr>
          <w:noProof/>
        </w:rPr>
        <w:fldChar w:fldCharType="separate"/>
      </w:r>
      <w:r w:rsidRPr="00070D61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45CA0EAF" w14:textId="77777777" w:rsidR="007D7A46" w:rsidRPr="00070D61" w:rsidRDefault="00202638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2.1</w:t>
      </w:r>
      <w:r w:rsidRPr="00070D61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Fluxo Básico</w:t>
      </w:r>
      <w:r w:rsidRPr="00070D61">
        <w:rPr>
          <w:noProof/>
          <w:lang w:val="pt-BR"/>
        </w:rPr>
        <w:tab/>
      </w:r>
      <w:r>
        <w:rPr>
          <w:noProof/>
        </w:rPr>
        <w:fldChar w:fldCharType="begin"/>
      </w:r>
      <w:r w:rsidRPr="00070D61">
        <w:rPr>
          <w:noProof/>
          <w:lang w:val="pt-BR"/>
        </w:rPr>
        <w:instrText xml:space="preserve"> PAGEREF _Toc18208178 \h </w:instrText>
      </w:r>
      <w:r>
        <w:rPr>
          <w:noProof/>
        </w:rPr>
      </w:r>
      <w:r>
        <w:rPr>
          <w:noProof/>
        </w:rPr>
        <w:fldChar w:fldCharType="separate"/>
      </w:r>
      <w:r w:rsidRPr="00070D61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73A2333A" w14:textId="77777777" w:rsidR="007D7A46" w:rsidRPr="00070D61" w:rsidRDefault="00202638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2.2</w:t>
      </w:r>
      <w:r w:rsidRPr="00070D61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Fluxos Alternativos</w:t>
      </w:r>
      <w:r w:rsidRPr="00070D61">
        <w:rPr>
          <w:noProof/>
          <w:lang w:val="pt-BR"/>
        </w:rPr>
        <w:tab/>
      </w:r>
      <w:r>
        <w:rPr>
          <w:noProof/>
        </w:rPr>
        <w:fldChar w:fldCharType="begin"/>
      </w:r>
      <w:r w:rsidRPr="00070D61">
        <w:rPr>
          <w:noProof/>
          <w:lang w:val="pt-BR"/>
        </w:rPr>
        <w:instrText xml:space="preserve"> PAGEREF _Toc18208179 \h </w:instrText>
      </w:r>
      <w:r>
        <w:rPr>
          <w:noProof/>
        </w:rPr>
      </w:r>
      <w:r>
        <w:rPr>
          <w:noProof/>
        </w:rPr>
        <w:fldChar w:fldCharType="separate"/>
      </w:r>
      <w:r w:rsidRPr="00070D61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3094283D" w14:textId="77777777" w:rsidR="007D7A46" w:rsidRPr="00070D61" w:rsidRDefault="00202638">
      <w:pPr>
        <w:pStyle w:val="Sumrio3"/>
        <w:tabs>
          <w:tab w:val="left" w:pos="16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2.2.1</w:t>
      </w:r>
      <w:r w:rsidRPr="00070D61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&lt; Primeiro Fluxo Alternativo &gt;</w:t>
      </w:r>
      <w:r w:rsidRPr="00070D61">
        <w:rPr>
          <w:noProof/>
          <w:lang w:val="pt-BR"/>
        </w:rPr>
        <w:tab/>
      </w:r>
      <w:r>
        <w:rPr>
          <w:noProof/>
        </w:rPr>
        <w:fldChar w:fldCharType="begin"/>
      </w:r>
      <w:r w:rsidRPr="00070D61">
        <w:rPr>
          <w:noProof/>
          <w:lang w:val="pt-BR"/>
        </w:rPr>
        <w:instrText xml:space="preserve"> PAGEREF _Toc18208180 \h </w:instrText>
      </w:r>
      <w:r>
        <w:rPr>
          <w:noProof/>
        </w:rPr>
      </w:r>
      <w:r>
        <w:rPr>
          <w:noProof/>
        </w:rPr>
        <w:fldChar w:fldCharType="separate"/>
      </w:r>
      <w:r w:rsidRPr="00070D61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3ED882DA" w14:textId="77777777" w:rsidR="007D7A46" w:rsidRPr="00070D61" w:rsidRDefault="00202638">
      <w:pPr>
        <w:pStyle w:val="Sumrio3"/>
        <w:tabs>
          <w:tab w:val="left" w:pos="16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2.2.2</w:t>
      </w:r>
      <w:r w:rsidRPr="00070D61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&lt; Segundo Fluxo Alternativo &gt;</w:t>
      </w:r>
      <w:r w:rsidRPr="00070D61">
        <w:rPr>
          <w:noProof/>
          <w:lang w:val="pt-BR"/>
        </w:rPr>
        <w:tab/>
      </w:r>
      <w:r>
        <w:rPr>
          <w:noProof/>
        </w:rPr>
        <w:fldChar w:fldCharType="begin"/>
      </w:r>
      <w:r w:rsidRPr="00070D61">
        <w:rPr>
          <w:noProof/>
          <w:lang w:val="pt-BR"/>
        </w:rPr>
        <w:instrText xml:space="preserve"> PAGEREF _Toc18208181 \h </w:instrText>
      </w:r>
      <w:r>
        <w:rPr>
          <w:noProof/>
        </w:rPr>
      </w:r>
      <w:r>
        <w:rPr>
          <w:noProof/>
        </w:rPr>
        <w:fldChar w:fldCharType="separate"/>
      </w:r>
      <w:r w:rsidRPr="00070D61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1320C51B" w14:textId="77777777" w:rsidR="007D7A46" w:rsidRPr="00070D61" w:rsidRDefault="00202638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>
        <w:rPr>
          <w:noProof/>
          <w:sz w:val="24"/>
          <w:lang w:val="pt-BR"/>
        </w:rPr>
        <w:t>3.</w:t>
      </w:r>
      <w:r w:rsidRPr="00070D61">
        <w:rPr>
          <w:noProof/>
          <w:snapToGrid/>
          <w:sz w:val="24"/>
          <w:szCs w:val="24"/>
          <w:lang w:val="pt-BR"/>
        </w:rPr>
        <w:tab/>
      </w:r>
      <w:r>
        <w:rPr>
          <w:noProof/>
          <w:sz w:val="24"/>
          <w:lang w:val="pt-BR"/>
        </w:rPr>
        <w:t>Requisitos Especiais</w:t>
      </w:r>
      <w:r w:rsidRPr="00070D61">
        <w:rPr>
          <w:noProof/>
          <w:lang w:val="pt-BR"/>
        </w:rPr>
        <w:tab/>
      </w:r>
      <w:r>
        <w:rPr>
          <w:noProof/>
        </w:rPr>
        <w:fldChar w:fldCharType="begin"/>
      </w:r>
      <w:r w:rsidRPr="00070D61">
        <w:rPr>
          <w:noProof/>
          <w:lang w:val="pt-BR"/>
        </w:rPr>
        <w:instrText xml:space="preserve"> PAGEREF _Toc18208182 \h </w:instrText>
      </w:r>
      <w:r>
        <w:rPr>
          <w:noProof/>
        </w:rPr>
      </w:r>
      <w:r>
        <w:rPr>
          <w:noProof/>
        </w:rPr>
        <w:fldChar w:fldCharType="separate"/>
      </w:r>
      <w:r w:rsidRPr="00070D61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6B366377" w14:textId="77777777" w:rsidR="007D7A46" w:rsidRPr="00070D61" w:rsidRDefault="00202638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3.1</w:t>
      </w:r>
      <w:r w:rsidRPr="00070D61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&lt; Primeiro Requisito Especial &gt;</w:t>
      </w:r>
      <w:r w:rsidRPr="00070D61">
        <w:rPr>
          <w:noProof/>
          <w:lang w:val="pt-BR"/>
        </w:rPr>
        <w:tab/>
      </w:r>
      <w:r>
        <w:rPr>
          <w:noProof/>
        </w:rPr>
        <w:fldChar w:fldCharType="begin"/>
      </w:r>
      <w:r w:rsidRPr="00070D61">
        <w:rPr>
          <w:noProof/>
          <w:lang w:val="pt-BR"/>
        </w:rPr>
        <w:instrText xml:space="preserve"> PAGEREF _Toc18208183 \h </w:instrText>
      </w:r>
      <w:r>
        <w:rPr>
          <w:noProof/>
        </w:rPr>
      </w:r>
      <w:r>
        <w:rPr>
          <w:noProof/>
        </w:rPr>
        <w:fldChar w:fldCharType="separate"/>
      </w:r>
      <w:r w:rsidRPr="00070D61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2092B116" w14:textId="77777777" w:rsidR="007D7A46" w:rsidRPr="00070D61" w:rsidRDefault="00202638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>
        <w:rPr>
          <w:noProof/>
          <w:sz w:val="24"/>
          <w:lang w:val="pt-BR"/>
        </w:rPr>
        <w:t>4.</w:t>
      </w:r>
      <w:r w:rsidRPr="00070D61">
        <w:rPr>
          <w:noProof/>
          <w:snapToGrid/>
          <w:sz w:val="24"/>
          <w:szCs w:val="24"/>
          <w:lang w:val="pt-BR"/>
        </w:rPr>
        <w:tab/>
      </w:r>
      <w:r>
        <w:rPr>
          <w:noProof/>
          <w:sz w:val="24"/>
          <w:lang w:val="pt-BR"/>
        </w:rPr>
        <w:t>Precondições</w:t>
      </w:r>
      <w:r w:rsidRPr="00070D61">
        <w:rPr>
          <w:noProof/>
          <w:lang w:val="pt-BR"/>
        </w:rPr>
        <w:tab/>
      </w:r>
      <w:r>
        <w:rPr>
          <w:noProof/>
        </w:rPr>
        <w:fldChar w:fldCharType="begin"/>
      </w:r>
      <w:r w:rsidRPr="00070D61">
        <w:rPr>
          <w:noProof/>
          <w:lang w:val="pt-BR"/>
        </w:rPr>
        <w:instrText xml:space="preserve"> PAGEREF _Toc18208184 \h </w:instrText>
      </w:r>
      <w:r>
        <w:rPr>
          <w:noProof/>
        </w:rPr>
      </w:r>
      <w:r>
        <w:rPr>
          <w:noProof/>
        </w:rPr>
        <w:fldChar w:fldCharType="separate"/>
      </w:r>
      <w:r w:rsidRPr="00070D61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36A05F5A" w14:textId="77777777" w:rsidR="007D7A46" w:rsidRPr="00070D61" w:rsidRDefault="00202638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4.1</w:t>
      </w:r>
      <w:r w:rsidRPr="00070D61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&lt; Precondição Um &gt;</w:t>
      </w:r>
      <w:r w:rsidRPr="00070D61">
        <w:rPr>
          <w:noProof/>
          <w:lang w:val="pt-BR"/>
        </w:rPr>
        <w:tab/>
      </w:r>
      <w:r>
        <w:rPr>
          <w:noProof/>
        </w:rPr>
        <w:fldChar w:fldCharType="begin"/>
      </w:r>
      <w:r w:rsidRPr="00070D61">
        <w:rPr>
          <w:noProof/>
          <w:lang w:val="pt-BR"/>
        </w:rPr>
        <w:instrText xml:space="preserve"> PAGEREF _Toc18208185 \h </w:instrText>
      </w:r>
      <w:r>
        <w:rPr>
          <w:noProof/>
        </w:rPr>
      </w:r>
      <w:r>
        <w:rPr>
          <w:noProof/>
        </w:rPr>
        <w:fldChar w:fldCharType="separate"/>
      </w:r>
      <w:r w:rsidRPr="00070D61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4176C8AD" w14:textId="77777777" w:rsidR="007D7A46" w:rsidRPr="00070D61" w:rsidRDefault="00202638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>
        <w:rPr>
          <w:noProof/>
          <w:sz w:val="24"/>
          <w:lang w:val="pt-BR"/>
        </w:rPr>
        <w:t>5.</w:t>
      </w:r>
      <w:r w:rsidRPr="00070D61">
        <w:rPr>
          <w:noProof/>
          <w:snapToGrid/>
          <w:sz w:val="24"/>
          <w:szCs w:val="24"/>
          <w:lang w:val="pt-BR"/>
        </w:rPr>
        <w:tab/>
      </w:r>
      <w:r>
        <w:rPr>
          <w:noProof/>
          <w:sz w:val="24"/>
          <w:lang w:val="pt-BR"/>
        </w:rPr>
        <w:t>Pós-condições</w:t>
      </w:r>
      <w:r w:rsidRPr="00070D61">
        <w:rPr>
          <w:noProof/>
          <w:lang w:val="pt-BR"/>
        </w:rPr>
        <w:tab/>
      </w:r>
      <w:r>
        <w:rPr>
          <w:noProof/>
        </w:rPr>
        <w:fldChar w:fldCharType="begin"/>
      </w:r>
      <w:r w:rsidRPr="00070D61">
        <w:rPr>
          <w:noProof/>
          <w:lang w:val="pt-BR"/>
        </w:rPr>
        <w:instrText xml:space="preserve"> PAGEREF _Toc18208186 \h </w:instrText>
      </w:r>
      <w:r>
        <w:rPr>
          <w:noProof/>
        </w:rPr>
      </w:r>
      <w:r>
        <w:rPr>
          <w:noProof/>
        </w:rPr>
        <w:fldChar w:fldCharType="separate"/>
      </w:r>
      <w:r w:rsidRPr="00070D61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04FD6B8B" w14:textId="77777777" w:rsidR="007D7A46" w:rsidRPr="00070D61" w:rsidRDefault="00202638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5.1</w:t>
      </w:r>
      <w:r w:rsidRPr="00070D61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&lt; Pós-condição Um &gt;</w:t>
      </w:r>
      <w:r w:rsidRPr="00070D61">
        <w:rPr>
          <w:noProof/>
          <w:lang w:val="pt-BR"/>
        </w:rPr>
        <w:tab/>
      </w:r>
      <w:r>
        <w:rPr>
          <w:noProof/>
        </w:rPr>
        <w:fldChar w:fldCharType="begin"/>
      </w:r>
      <w:r w:rsidRPr="00070D61">
        <w:rPr>
          <w:noProof/>
          <w:lang w:val="pt-BR"/>
        </w:rPr>
        <w:instrText xml:space="preserve"> PAGEREF _Toc18208187 \h </w:instrText>
      </w:r>
      <w:r>
        <w:rPr>
          <w:noProof/>
        </w:rPr>
      </w:r>
      <w:r>
        <w:rPr>
          <w:noProof/>
        </w:rPr>
        <w:fldChar w:fldCharType="separate"/>
      </w:r>
      <w:r w:rsidRPr="00070D61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09136D0B" w14:textId="77777777" w:rsidR="007D7A46" w:rsidRDefault="00202638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sz w:val="24"/>
          <w:lang w:val="pt-BR"/>
        </w:rPr>
        <w:t>6.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sz w:val="24"/>
          <w:lang w:val="pt-BR"/>
        </w:rPr>
        <w:t>Pontos de Extensão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_Toc18208188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494B05A7" w14:textId="77777777" w:rsidR="007D7A46" w:rsidRPr="00070D61" w:rsidRDefault="00202638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6.1</w:t>
      </w:r>
      <w:r w:rsidRPr="00070D61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&lt;Nome do Ponto de Extensão&gt;</w:t>
      </w:r>
      <w:r w:rsidRPr="00070D61">
        <w:rPr>
          <w:noProof/>
          <w:lang w:val="pt-BR"/>
        </w:rPr>
        <w:tab/>
      </w:r>
      <w:r>
        <w:rPr>
          <w:noProof/>
        </w:rPr>
        <w:fldChar w:fldCharType="begin"/>
      </w:r>
      <w:r w:rsidRPr="00070D61">
        <w:rPr>
          <w:noProof/>
          <w:lang w:val="pt-BR"/>
        </w:rPr>
        <w:instrText xml:space="preserve"> PAGEREF _Toc18208189 \h </w:instrText>
      </w:r>
      <w:r>
        <w:rPr>
          <w:noProof/>
        </w:rPr>
      </w:r>
      <w:r>
        <w:rPr>
          <w:noProof/>
        </w:rPr>
        <w:fldChar w:fldCharType="separate"/>
      </w:r>
      <w:r w:rsidRPr="00070D61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5E24BC85" w14:textId="77777777" w:rsidR="007D7A46" w:rsidRPr="00070D61" w:rsidRDefault="00202638">
      <w:pPr>
        <w:pStyle w:val="Ttulo"/>
        <w:rPr>
          <w:lang w:val="pt-BR"/>
        </w:rPr>
      </w:pPr>
      <w:r>
        <w:fldChar w:fldCharType="end"/>
      </w:r>
      <w:r w:rsidRPr="00070D61">
        <w:rPr>
          <w:lang w:val="pt-BR"/>
        </w:rPr>
        <w:br w:type="page"/>
      </w:r>
      <w:r>
        <w:lastRenderedPageBreak/>
        <w:fldChar w:fldCharType="begin"/>
      </w:r>
      <w:r w:rsidRPr="00070D61">
        <w:rPr>
          <w:lang w:val="pt-BR"/>
        </w:rPr>
        <w:instrText xml:space="preserve">TITLE  \* MERGEFORMAT </w:instrText>
      </w:r>
      <w:r>
        <w:fldChar w:fldCharType="separate"/>
      </w:r>
      <w:r w:rsidR="00EE2BA9" w:rsidRPr="00070D61">
        <w:rPr>
          <w:lang w:val="pt-BR"/>
        </w:rPr>
        <w:t>Especificação de Caso de Uso: &lt;Nome do Caso de Uso&gt;</w:t>
      </w:r>
      <w:r>
        <w:fldChar w:fldCharType="end"/>
      </w:r>
      <w:bookmarkStart w:id="0" w:name="_Toc425054503"/>
      <w:bookmarkStart w:id="1" w:name="_Toc423410237"/>
      <w:r w:rsidRPr="00070D61">
        <w:rPr>
          <w:lang w:val="pt-BR"/>
        </w:rPr>
        <w:t xml:space="preserve"> </w:t>
      </w:r>
      <w:bookmarkEnd w:id="0"/>
      <w:bookmarkEnd w:id="1"/>
    </w:p>
    <w:p w14:paraId="426126E3" w14:textId="77777777" w:rsidR="007D7A46" w:rsidRPr="00070D61" w:rsidRDefault="007D7A46">
      <w:pPr>
        <w:pStyle w:val="InfoBlue"/>
        <w:rPr>
          <w:lang w:val="pt-BR"/>
        </w:rPr>
      </w:pPr>
    </w:p>
    <w:p w14:paraId="241DB3E0" w14:textId="77777777" w:rsidR="007D7A46" w:rsidRPr="00070D61" w:rsidRDefault="00202638">
      <w:pPr>
        <w:pStyle w:val="InfoBlue"/>
        <w:rPr>
          <w:lang w:val="pt-BR"/>
        </w:rPr>
      </w:pPr>
      <w:r>
        <w:rPr>
          <w:lang w:val="pt-BR"/>
        </w:rPr>
        <w:t>[O template a seguir é fornecido para uma Especificação de Caso de Uso, que contém as propriedades textuais do caso de uso.</w:t>
      </w:r>
      <w:r w:rsidRPr="00070D61">
        <w:rPr>
          <w:lang w:val="pt-BR"/>
        </w:rPr>
        <w:t xml:space="preserve"> </w:t>
      </w:r>
      <w:r>
        <w:rPr>
          <w:lang w:val="pt-BR"/>
        </w:rPr>
        <w:t>Este documento é usado com uma ferramenta de gerenciamento de requisitos, como o Rational RequisitePro, para especificar e marcar os requisitos contidos nas propriedades do caso de uso.</w:t>
      </w:r>
    </w:p>
    <w:p w14:paraId="228A50F3" w14:textId="77777777" w:rsidR="007D7A46" w:rsidRDefault="00202638">
      <w:pPr>
        <w:pStyle w:val="InfoBlue"/>
        <w:rPr>
          <w:lang w:val="fr-FR"/>
        </w:rPr>
      </w:pPr>
      <w:r>
        <w:rPr>
          <w:lang w:val="pt-BR"/>
        </w:rPr>
        <w:t>Os diagramas de caso de uso podem ser desenvolvidos em uma ferramenta de modelagem visual, como o Rational Rose.</w:t>
      </w:r>
      <w:r w:rsidRPr="00070D61">
        <w:rPr>
          <w:lang w:val="pt-BR"/>
        </w:rPr>
        <w:t xml:space="preserve"> </w:t>
      </w:r>
      <w:r>
        <w:rPr>
          <w:lang w:val="pt-BR"/>
        </w:rPr>
        <w:t>Um relatório de caso de uso, com todas as propriedades, pode ser gerado com o Rational SoDA.</w:t>
      </w:r>
      <w:r w:rsidRPr="00070D61">
        <w:rPr>
          <w:lang w:val="pt-BR"/>
        </w:rPr>
        <w:t xml:space="preserve"> </w:t>
      </w:r>
      <w:r>
        <w:rPr>
          <w:lang w:val="pt-BR"/>
        </w:rPr>
        <w:t>Para obter mais informações, consulte os mentores de ferramentas do Rational Unified Process.]</w:t>
      </w:r>
    </w:p>
    <w:p w14:paraId="2F503313" w14:textId="4FB32838" w:rsidR="007D7A46" w:rsidRDefault="00B376D6">
      <w:pPr>
        <w:pStyle w:val="Ttulo1"/>
        <w:ind w:left="1080" w:hanging="360"/>
      </w:pPr>
      <w:bookmarkStart w:id="2" w:name="_Toc425054504"/>
      <w:bookmarkStart w:id="3" w:name="_Toc423410238"/>
      <w:r>
        <w:rPr>
          <w:lang w:val="pt-BR"/>
        </w:rPr>
        <w:t>Cadastrar Alunos</w:t>
      </w:r>
    </w:p>
    <w:p w14:paraId="32C42D9B" w14:textId="18B972F8" w:rsidR="007D7A46" w:rsidRDefault="00202638">
      <w:pPr>
        <w:pStyle w:val="Ttulo2"/>
      </w:pPr>
      <w:bookmarkStart w:id="4" w:name="_Toc18208176"/>
      <w:r>
        <w:rPr>
          <w:lang w:val="pt-BR"/>
        </w:rPr>
        <w:t>Breve Descrição</w:t>
      </w:r>
      <w:bookmarkEnd w:id="2"/>
      <w:bookmarkEnd w:id="3"/>
      <w:bookmarkEnd w:id="4"/>
    </w:p>
    <w:p w14:paraId="2B1654A6" w14:textId="433579A1" w:rsidR="007D7A46" w:rsidRPr="00B376D6" w:rsidRDefault="00B376D6">
      <w:pPr>
        <w:pStyle w:val="InfoBlue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>Faz o cadastro, alteração e exclusão de alunos.</w:t>
      </w:r>
    </w:p>
    <w:p w14:paraId="12BA26C5" w14:textId="565E053C" w:rsidR="007D7A46" w:rsidRDefault="00202638">
      <w:pPr>
        <w:pStyle w:val="Ttulo1"/>
        <w:widowControl/>
        <w:ind w:left="1080" w:hanging="360"/>
        <w:rPr>
          <w:lang w:val="fr-FR"/>
        </w:rPr>
      </w:pPr>
      <w:bookmarkStart w:id="5" w:name="_Toc425054505"/>
      <w:bookmarkStart w:id="6" w:name="_Toc423410239"/>
      <w:bookmarkStart w:id="7" w:name="_Toc18208177"/>
      <w:r>
        <w:rPr>
          <w:lang w:val="pt-BR"/>
        </w:rPr>
        <w:t>Fluxo de Eventos</w:t>
      </w:r>
      <w:bookmarkEnd w:id="5"/>
      <w:bookmarkEnd w:id="6"/>
      <w:bookmarkEnd w:id="7"/>
    </w:p>
    <w:p w14:paraId="0A6E0B77" w14:textId="72F0A754" w:rsidR="007D7A46" w:rsidRDefault="00202638">
      <w:pPr>
        <w:pStyle w:val="Ttulo2"/>
        <w:widowControl/>
        <w:rPr>
          <w:lang w:val="fr-FR"/>
        </w:rPr>
      </w:pPr>
      <w:bookmarkStart w:id="8" w:name="_Toc425054506"/>
      <w:bookmarkStart w:id="9" w:name="_Toc423410240"/>
      <w:bookmarkStart w:id="10" w:name="_Toc18208178"/>
      <w:r>
        <w:rPr>
          <w:lang w:val="pt-BR"/>
        </w:rPr>
        <w:t>Fluxo Básico</w:t>
      </w:r>
      <w:bookmarkEnd w:id="8"/>
      <w:bookmarkEnd w:id="9"/>
      <w:bookmarkEnd w:id="10"/>
      <w:r>
        <w:rPr>
          <w:lang w:val="fr-FR"/>
        </w:rPr>
        <w:t xml:space="preserve"> </w:t>
      </w:r>
    </w:p>
    <w:p w14:paraId="1550300A" w14:textId="34FF5CF8" w:rsidR="000E4958" w:rsidRPr="000E4958" w:rsidRDefault="000E4958" w:rsidP="000E4958">
      <w:pPr>
        <w:ind w:left="720"/>
        <w:rPr>
          <w:lang w:val="fr-FR"/>
        </w:rPr>
      </w:pPr>
      <w:r>
        <w:rPr>
          <w:lang w:val="fr-FR"/>
        </w:rPr>
        <w:t>O usuario irá pedir para cadastrar o cliente, inserindo todos os dados necessarios.</w:t>
      </w:r>
    </w:p>
    <w:p w14:paraId="166FF9AC" w14:textId="77777777" w:rsidR="007D7A46" w:rsidRDefault="00202638">
      <w:pPr>
        <w:pStyle w:val="Ttulo2"/>
        <w:widowControl/>
        <w:rPr>
          <w:lang w:val="fr-FR"/>
        </w:rPr>
      </w:pPr>
      <w:bookmarkStart w:id="11" w:name="_Toc425054507"/>
      <w:bookmarkStart w:id="12" w:name="_Toc423410241"/>
      <w:bookmarkStart w:id="13" w:name="_Toc18208179"/>
      <w:r>
        <w:rPr>
          <w:lang w:val="pt-BR"/>
        </w:rPr>
        <w:t>Fluxos Alternativos</w:t>
      </w:r>
      <w:bookmarkEnd w:id="11"/>
      <w:bookmarkEnd w:id="12"/>
      <w:bookmarkEnd w:id="13"/>
    </w:p>
    <w:p w14:paraId="60C9F16E" w14:textId="439E7148" w:rsidR="007D7A46" w:rsidRDefault="00202638">
      <w:pPr>
        <w:pStyle w:val="Ttulo3"/>
        <w:widowControl/>
        <w:rPr>
          <w:lang w:val="pt-BR"/>
        </w:rPr>
      </w:pPr>
      <w:bookmarkStart w:id="14" w:name="_Toc425054508"/>
      <w:bookmarkStart w:id="15" w:name="_Toc423410242"/>
      <w:bookmarkStart w:id="16" w:name="_Toc18208180"/>
      <w:r>
        <w:rPr>
          <w:lang w:val="pt-BR"/>
        </w:rPr>
        <w:t>&lt; Primeiro Fluxo Alternativo &gt;</w:t>
      </w:r>
      <w:bookmarkEnd w:id="14"/>
      <w:bookmarkEnd w:id="15"/>
      <w:bookmarkEnd w:id="16"/>
    </w:p>
    <w:p w14:paraId="306CB32B" w14:textId="38D71BAA" w:rsidR="000E4958" w:rsidRPr="000E4958" w:rsidRDefault="000E4958" w:rsidP="000E4958">
      <w:pPr>
        <w:ind w:left="720"/>
        <w:rPr>
          <w:lang w:val="pt-BR"/>
        </w:rPr>
      </w:pPr>
      <w:r>
        <w:rPr>
          <w:lang w:val="pt-BR"/>
        </w:rPr>
        <w:t>Caso o cliente já tiver um cadastro, sistema irá ret</w:t>
      </w:r>
      <w:r w:rsidR="00EF5485">
        <w:rPr>
          <w:lang w:val="pt-BR"/>
        </w:rPr>
        <w:t>ornar ao menu principal informando que já está cadastrado.</w:t>
      </w:r>
    </w:p>
    <w:p w14:paraId="386A706A" w14:textId="1413E525" w:rsidR="007D7A46" w:rsidRDefault="00202638">
      <w:pPr>
        <w:pStyle w:val="Ttulo4"/>
        <w:widowControl/>
        <w:rPr>
          <w:lang w:val="pt-BR"/>
        </w:rPr>
      </w:pPr>
      <w:r>
        <w:rPr>
          <w:lang w:val="pt-BR"/>
        </w:rPr>
        <w:t>&lt; Um Subfluxo Alternativo &gt;</w:t>
      </w:r>
    </w:p>
    <w:p w14:paraId="5A4A826C" w14:textId="6622C13B" w:rsidR="00EF5485" w:rsidRPr="00EF5485" w:rsidRDefault="00EF5485" w:rsidP="00EF5485">
      <w:pPr>
        <w:ind w:left="720"/>
        <w:rPr>
          <w:lang w:val="pt-BR"/>
        </w:rPr>
      </w:pPr>
      <w:r>
        <w:rPr>
          <w:lang w:val="pt-BR"/>
        </w:rPr>
        <w:t>Caso o cadastro seja de um novo usuário e sendo inseridos todos os dados de acordo com o que for pedido, irá mostrar uma mensagem de “cadastro realizado com sucesso”.</w:t>
      </w:r>
    </w:p>
    <w:p w14:paraId="28D122B6" w14:textId="347F5606" w:rsidR="007D7A46" w:rsidRDefault="00202638">
      <w:pPr>
        <w:pStyle w:val="Ttulo3"/>
        <w:widowControl/>
        <w:rPr>
          <w:lang w:val="pt-BR"/>
        </w:rPr>
      </w:pPr>
      <w:bookmarkStart w:id="17" w:name="_Toc425054509"/>
      <w:bookmarkStart w:id="18" w:name="_Toc423410243"/>
      <w:bookmarkStart w:id="19" w:name="_Toc18208181"/>
      <w:r>
        <w:rPr>
          <w:lang w:val="pt-BR"/>
        </w:rPr>
        <w:t>&lt; Segundo Fluxo Alternativo &gt;</w:t>
      </w:r>
      <w:bookmarkEnd w:id="17"/>
      <w:bookmarkEnd w:id="18"/>
      <w:bookmarkEnd w:id="19"/>
    </w:p>
    <w:p w14:paraId="3B522EFB" w14:textId="77777777" w:rsidR="00EF5485" w:rsidRPr="00EF5485" w:rsidRDefault="00EF5485" w:rsidP="00EF5485">
      <w:pPr>
        <w:ind w:left="720"/>
        <w:rPr>
          <w:lang w:val="pt-BR"/>
        </w:rPr>
      </w:pPr>
    </w:p>
    <w:p w14:paraId="3D2E035E" w14:textId="77777777" w:rsidR="007D7A46" w:rsidRDefault="00202638">
      <w:pPr>
        <w:pStyle w:val="Ttulo1"/>
        <w:ind w:left="1080" w:hanging="360"/>
        <w:rPr>
          <w:sz w:val="24"/>
          <w:szCs w:val="24"/>
          <w:lang w:val="fr-FR"/>
        </w:rPr>
      </w:pPr>
      <w:bookmarkStart w:id="20" w:name="_Toc425054510"/>
      <w:bookmarkStart w:id="21" w:name="_Toc423410251"/>
      <w:bookmarkStart w:id="22" w:name="_Toc18208182"/>
      <w:r>
        <w:rPr>
          <w:sz w:val="24"/>
          <w:szCs w:val="24"/>
          <w:lang w:val="pt-BR"/>
        </w:rPr>
        <w:t>Requisitos Especiais</w:t>
      </w:r>
      <w:bookmarkEnd w:id="20"/>
      <w:bookmarkEnd w:id="21"/>
      <w:bookmarkEnd w:id="22"/>
    </w:p>
    <w:p w14:paraId="302EFC35" w14:textId="77777777" w:rsidR="007D7A46" w:rsidRDefault="00202638">
      <w:pPr>
        <w:pStyle w:val="Ttulo2"/>
        <w:widowControl/>
      </w:pPr>
      <w:bookmarkStart w:id="23" w:name="_Toc425054511"/>
      <w:bookmarkStart w:id="24" w:name="_Toc423410252"/>
      <w:bookmarkStart w:id="25" w:name="_Toc18208183"/>
      <w:r>
        <w:rPr>
          <w:lang w:val="pt-BR"/>
        </w:rPr>
        <w:t>&lt; Primeiro Requisito Especial &gt;</w:t>
      </w:r>
      <w:bookmarkEnd w:id="23"/>
      <w:bookmarkEnd w:id="24"/>
      <w:bookmarkEnd w:id="25"/>
    </w:p>
    <w:p w14:paraId="158E4244" w14:textId="77777777" w:rsidR="007D7A46" w:rsidRDefault="007D7A46"/>
    <w:p w14:paraId="0D90E959" w14:textId="77777777" w:rsidR="007D7A46" w:rsidRDefault="00202638">
      <w:pPr>
        <w:pStyle w:val="Ttulo1"/>
        <w:widowControl/>
        <w:ind w:left="1080" w:hanging="360"/>
        <w:rPr>
          <w:sz w:val="24"/>
          <w:szCs w:val="24"/>
        </w:rPr>
      </w:pPr>
      <w:bookmarkStart w:id="26" w:name="_Toc425054512"/>
      <w:bookmarkStart w:id="27" w:name="_Toc423410253"/>
      <w:bookmarkStart w:id="28" w:name="_Toc18208184"/>
      <w:r>
        <w:rPr>
          <w:sz w:val="24"/>
          <w:szCs w:val="24"/>
          <w:lang w:val="pt-BR"/>
        </w:rPr>
        <w:t>Precondições</w:t>
      </w:r>
      <w:bookmarkEnd w:id="26"/>
      <w:bookmarkEnd w:id="27"/>
      <w:bookmarkEnd w:id="28"/>
    </w:p>
    <w:p w14:paraId="0B54A91E" w14:textId="753FABA4" w:rsidR="007D7A46" w:rsidRPr="003D60E2" w:rsidRDefault="003D60E2">
      <w:pPr>
        <w:pStyle w:val="InfoBlue"/>
        <w:rPr>
          <w:i w:val="0"/>
          <w:iCs w:val="0"/>
          <w:color w:val="auto"/>
          <w:lang w:val="pt-BR"/>
        </w:rPr>
      </w:pPr>
      <w:r w:rsidRPr="003D60E2">
        <w:rPr>
          <w:i w:val="0"/>
          <w:iCs w:val="0"/>
          <w:color w:val="auto"/>
          <w:lang w:val="pt-BR"/>
        </w:rPr>
        <w:t xml:space="preserve">O sistema deve estar no menu ontem o usuário pode visualizar todos as opções disponíveis </w:t>
      </w:r>
    </w:p>
    <w:p w14:paraId="49E896B3" w14:textId="203B03FB" w:rsidR="007D7A46" w:rsidRDefault="00202638">
      <w:pPr>
        <w:pStyle w:val="Ttulo2"/>
        <w:widowControl/>
      </w:pPr>
      <w:bookmarkStart w:id="29" w:name="_Toc425054513"/>
      <w:bookmarkStart w:id="30" w:name="_Toc423410254"/>
      <w:bookmarkStart w:id="31" w:name="_Toc18208185"/>
      <w:r>
        <w:rPr>
          <w:lang w:val="pt-BR"/>
        </w:rPr>
        <w:t>&lt; Precondição Um &gt;</w:t>
      </w:r>
      <w:bookmarkEnd w:id="29"/>
      <w:bookmarkEnd w:id="30"/>
      <w:bookmarkEnd w:id="31"/>
    </w:p>
    <w:p w14:paraId="7AEA30B5" w14:textId="77777777" w:rsidR="007D7A46" w:rsidRDefault="00202638">
      <w:pPr>
        <w:pStyle w:val="Ttulo1"/>
        <w:widowControl/>
        <w:ind w:left="1080" w:hanging="360"/>
        <w:rPr>
          <w:sz w:val="24"/>
          <w:szCs w:val="24"/>
        </w:rPr>
      </w:pPr>
      <w:bookmarkStart w:id="32" w:name="_Toc425054514"/>
      <w:bookmarkStart w:id="33" w:name="_Toc423410255"/>
      <w:bookmarkStart w:id="34" w:name="_Toc18208186"/>
      <w:r>
        <w:rPr>
          <w:sz w:val="24"/>
          <w:szCs w:val="24"/>
          <w:lang w:val="pt-BR"/>
        </w:rPr>
        <w:t>Pós-condições</w:t>
      </w:r>
      <w:bookmarkEnd w:id="32"/>
      <w:bookmarkEnd w:id="33"/>
      <w:bookmarkEnd w:id="34"/>
    </w:p>
    <w:p w14:paraId="055B8E3D" w14:textId="0D2E82AF" w:rsidR="007D7A46" w:rsidRPr="003D60E2" w:rsidRDefault="003D60E2">
      <w:pPr>
        <w:pStyle w:val="InfoBlue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 xml:space="preserve">Após feita qualquer </w:t>
      </w:r>
      <w:r w:rsidR="00A675DB">
        <w:rPr>
          <w:i w:val="0"/>
          <w:iCs w:val="0"/>
          <w:color w:val="auto"/>
          <w:lang w:val="pt-BR"/>
        </w:rPr>
        <w:t>inserção, alteração e exclusão o sistema volta para o menu principal.</w:t>
      </w:r>
    </w:p>
    <w:p w14:paraId="246C5EA7" w14:textId="067444EA" w:rsidR="007D7A46" w:rsidRDefault="00202638">
      <w:pPr>
        <w:pStyle w:val="Ttulo2"/>
        <w:widowControl/>
        <w:rPr>
          <w:lang w:val="fr-FR"/>
        </w:rPr>
      </w:pPr>
      <w:bookmarkStart w:id="35" w:name="_Toc425054515"/>
      <w:bookmarkStart w:id="36" w:name="_Toc423410256"/>
      <w:bookmarkStart w:id="37" w:name="_Toc18208187"/>
      <w:r>
        <w:rPr>
          <w:lang w:val="pt-BR"/>
        </w:rPr>
        <w:t>&lt; Pós-condição Um &gt;</w:t>
      </w:r>
      <w:bookmarkEnd w:id="35"/>
      <w:bookmarkEnd w:id="36"/>
      <w:bookmarkEnd w:id="37"/>
    </w:p>
    <w:p w14:paraId="6C77F1C0" w14:textId="77777777" w:rsidR="007D7A46" w:rsidRDefault="00202638">
      <w:pPr>
        <w:pStyle w:val="Ttulo1"/>
        <w:ind w:left="1080" w:hanging="360"/>
        <w:rPr>
          <w:sz w:val="24"/>
          <w:szCs w:val="24"/>
          <w:lang w:val="fr-FR"/>
        </w:rPr>
      </w:pPr>
      <w:bookmarkStart w:id="38" w:name="_Toc18208188"/>
      <w:r>
        <w:rPr>
          <w:sz w:val="24"/>
          <w:szCs w:val="24"/>
          <w:lang w:val="pt-BR"/>
        </w:rPr>
        <w:t>Pontos de Extensão</w:t>
      </w:r>
      <w:bookmarkEnd w:id="38"/>
    </w:p>
    <w:p w14:paraId="50823EB9" w14:textId="77777777" w:rsidR="007D7A46" w:rsidRPr="00070D61" w:rsidRDefault="00202638">
      <w:pPr>
        <w:pStyle w:val="InfoBlue"/>
        <w:rPr>
          <w:lang w:val="pt-BR"/>
        </w:rPr>
      </w:pPr>
      <w:r>
        <w:rPr>
          <w:lang w:val="pt-BR"/>
        </w:rPr>
        <w:t>[Pontos de extensão do caso de uso.]</w:t>
      </w:r>
    </w:p>
    <w:p w14:paraId="2FAD0F4F" w14:textId="593B7AC0" w:rsidR="007D7A46" w:rsidRPr="00070D61" w:rsidRDefault="00202638">
      <w:pPr>
        <w:pStyle w:val="Ttulo2"/>
        <w:rPr>
          <w:lang w:val="pt-BR"/>
        </w:rPr>
      </w:pPr>
      <w:bookmarkStart w:id="39" w:name="_Toc18208189"/>
      <w:r>
        <w:rPr>
          <w:lang w:val="pt-BR"/>
        </w:rPr>
        <w:lastRenderedPageBreak/>
        <w:t>&lt;Nome do Ponto de Extensão&gt;</w:t>
      </w:r>
      <w:bookmarkEnd w:id="39"/>
    </w:p>
    <w:p w14:paraId="1D3103D9" w14:textId="77777777" w:rsidR="00EE2BA9" w:rsidRPr="00070D61" w:rsidRDefault="00202638">
      <w:pPr>
        <w:pStyle w:val="InfoBlue"/>
        <w:rPr>
          <w:lang w:val="pt-BR"/>
        </w:rPr>
      </w:pPr>
      <w:r>
        <w:rPr>
          <w:lang w:val="pt-BR"/>
        </w:rPr>
        <w:t>[Definição da localização do ponto de extensão no fluxo de eventos.]</w:t>
      </w:r>
    </w:p>
    <w:sectPr w:rsidR="00EE2BA9" w:rsidRPr="00070D61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6640D" w14:textId="77777777" w:rsidR="009D4747" w:rsidRDefault="009D4747">
      <w:pPr>
        <w:spacing w:line="240" w:lineRule="auto"/>
      </w:pPr>
      <w:r>
        <w:separator/>
      </w:r>
    </w:p>
  </w:endnote>
  <w:endnote w:type="continuationSeparator" w:id="0">
    <w:p w14:paraId="6B70A27D" w14:textId="77777777" w:rsidR="009D4747" w:rsidRDefault="009D47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D7A46" w14:paraId="0AA2AE3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3D5AC61" w14:textId="77777777" w:rsidR="007D7A46" w:rsidRDefault="00202638">
          <w:pPr>
            <w:ind w:right="360"/>
            <w:rPr>
              <w:sz w:val="24"/>
              <w:szCs w:val="24"/>
            </w:rPr>
          </w:pPr>
          <w:r>
            <w:rPr>
              <w:lang w:val="pt-BR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742EC58" w14:textId="45A48ACD" w:rsidR="007D7A46" w:rsidRDefault="0020263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fldChar w:fldCharType="end"/>
          </w:r>
          <w:fldSimple w:instr=" DOCPROPERTY &quot;Company&quot;  \* MERGEFORMAT ">
            <w:r w:rsidR="00EE2BA9">
              <w:t>&lt;Nome da Empresa&gt;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70D61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D719D0B" w14:textId="77777777" w:rsidR="007D7A46" w:rsidRDefault="00202638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5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1E02AB08" w14:textId="77777777" w:rsidR="007D7A46" w:rsidRDefault="007D7A4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2CEF6" w14:textId="77777777" w:rsidR="009D4747" w:rsidRDefault="009D4747">
      <w:pPr>
        <w:spacing w:line="240" w:lineRule="auto"/>
      </w:pPr>
      <w:r>
        <w:separator/>
      </w:r>
    </w:p>
  </w:footnote>
  <w:footnote w:type="continuationSeparator" w:id="0">
    <w:p w14:paraId="759AD164" w14:textId="77777777" w:rsidR="009D4747" w:rsidRDefault="009D47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5E8C5" w14:textId="77777777" w:rsidR="007D7A46" w:rsidRDefault="007D7A46">
    <w:pPr>
      <w:rPr>
        <w:sz w:val="24"/>
        <w:szCs w:val="24"/>
      </w:rPr>
    </w:pPr>
  </w:p>
  <w:p w14:paraId="01CF9906" w14:textId="77777777" w:rsidR="007D7A46" w:rsidRDefault="007D7A46">
    <w:pPr>
      <w:pBdr>
        <w:top w:val="single" w:sz="6" w:space="1" w:color="auto"/>
      </w:pBdr>
      <w:rPr>
        <w:sz w:val="24"/>
        <w:szCs w:val="24"/>
      </w:rPr>
    </w:pPr>
  </w:p>
  <w:p w14:paraId="142E2B49" w14:textId="77777777" w:rsidR="007D7A46" w:rsidRDefault="00202638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EE2BA9">
      <w:rPr>
        <w:rFonts w:ascii="Arial" w:hAnsi="Arial"/>
        <w:b/>
        <w:bCs/>
        <w:sz w:val="36"/>
        <w:szCs w:val="36"/>
      </w:rPr>
      <w:t>&lt;Nome da Empresa&gt;</w:t>
    </w:r>
    <w:r>
      <w:rPr>
        <w:rFonts w:ascii="Arial" w:hAnsi="Arial"/>
        <w:b/>
        <w:bCs/>
        <w:sz w:val="36"/>
        <w:szCs w:val="36"/>
      </w:rPr>
      <w:fldChar w:fldCharType="end"/>
    </w:r>
  </w:p>
  <w:p w14:paraId="4A3F5A86" w14:textId="77777777" w:rsidR="007D7A46" w:rsidRDefault="007D7A46">
    <w:pPr>
      <w:pBdr>
        <w:bottom w:val="single" w:sz="6" w:space="1" w:color="auto"/>
      </w:pBdr>
      <w:jc w:val="right"/>
      <w:rPr>
        <w:sz w:val="24"/>
        <w:szCs w:val="24"/>
      </w:rPr>
    </w:pPr>
  </w:p>
  <w:p w14:paraId="7B80B0B3" w14:textId="77777777" w:rsidR="007D7A46" w:rsidRDefault="007D7A4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D7A46" w14:paraId="744F69C3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BF91ED6" w14:textId="77777777" w:rsidR="007D7A46" w:rsidRDefault="00202638">
          <w:pPr>
            <w:pStyle w:val="Cabealho"/>
            <w:tabs>
              <w:tab w:val="clear" w:pos="4320"/>
              <w:tab w:val="clear" w:pos="8640"/>
            </w:tabs>
          </w:pPr>
          <w:fldSimple w:instr="SUBJECT  \* MERGEFORMAT ">
            <w:r w:rsidR="00EE2BA9">
              <w:t>&lt;Nome do Projeto&gt;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F20B1BD" w14:textId="77777777" w:rsidR="007D7A46" w:rsidRDefault="00202638">
          <w:pPr>
            <w:tabs>
              <w:tab w:val="left" w:pos="1135"/>
            </w:tabs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&lt;1.0&gt;</w:t>
          </w:r>
        </w:p>
      </w:tc>
    </w:tr>
    <w:tr w:rsidR="007D7A46" w14:paraId="228CD085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5995055" w14:textId="77777777" w:rsidR="007D7A46" w:rsidRPr="00070D61" w:rsidRDefault="00202638">
          <w:pPr>
            <w:rPr>
              <w:lang w:val="pt-BR"/>
            </w:rPr>
          </w:pPr>
          <w:r>
            <w:fldChar w:fldCharType="begin"/>
          </w:r>
          <w:r w:rsidRPr="00070D61">
            <w:rPr>
              <w:lang w:val="pt-BR"/>
            </w:rPr>
            <w:instrText xml:space="preserve">TITLE  \* MERGEFORMAT </w:instrText>
          </w:r>
          <w:r>
            <w:fldChar w:fldCharType="separate"/>
          </w:r>
          <w:r w:rsidR="00EE2BA9" w:rsidRPr="00070D61">
            <w:rPr>
              <w:lang w:val="pt-BR"/>
            </w:rPr>
            <w:t>Especificação de Caso de Uso: &lt;Nome do Caso de Uso&gt;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5AB9557" w14:textId="77777777" w:rsidR="007D7A46" w:rsidRDefault="00202638">
          <w:r w:rsidRPr="00070D61">
            <w:rPr>
              <w:lang w:val="pt-BR"/>
            </w:rP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>
            <w:rPr>
              <w:lang w:val="pt-BR"/>
            </w:rPr>
            <w:t>&lt;dd/mmm/aa&gt;</w:t>
          </w:r>
        </w:p>
      </w:tc>
    </w:tr>
    <w:tr w:rsidR="007D7A46" w14:paraId="19468E28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F2854B6" w14:textId="77777777" w:rsidR="007D7A46" w:rsidRDefault="00202638">
          <w:r>
            <w:rPr>
              <w:lang w:val="pt-BR"/>
            </w:rPr>
            <w:t>&lt;identificador do documento&gt;</w:t>
          </w:r>
        </w:p>
      </w:tc>
    </w:tr>
  </w:tbl>
  <w:p w14:paraId="42C8454F" w14:textId="77777777" w:rsidR="007D7A46" w:rsidRDefault="007D7A4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7893C24"/>
    <w:multiLevelType w:val="multilevel"/>
    <w:tmpl w:val="06E4D7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E2BA9"/>
    <w:rsid w:val="00070D61"/>
    <w:rsid w:val="000E4958"/>
    <w:rsid w:val="00202638"/>
    <w:rsid w:val="003D60E2"/>
    <w:rsid w:val="007D7A46"/>
    <w:rsid w:val="009D4747"/>
    <w:rsid w:val="00A675DB"/>
    <w:rsid w:val="00B376D6"/>
    <w:rsid w:val="00EE2BA9"/>
    <w:rsid w:val="00EF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5BE42D"/>
  <w15:chartTrackingRefBased/>
  <w15:docId w15:val="{D832A2FC-0F2C-43BA-84D7-1C956D5DE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senvolvedor\Desktop\Nova%20pasta\documentacao_casos_us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documentacao_casos_uso</Template>
  <TotalTime>84</TotalTime>
  <Pages>5</Pages>
  <Words>602</Words>
  <Characters>3256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&lt;Nome da Empresa&gt;</Company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Desenvolvedor</dc:creator>
  <cp:keywords/>
  <dc:description/>
  <cp:lastModifiedBy>BRUNO VAZ LAMPOGLIO</cp:lastModifiedBy>
  <cp:revision>2</cp:revision>
  <dcterms:created xsi:type="dcterms:W3CDTF">2021-05-22T22:27:00Z</dcterms:created>
  <dcterms:modified xsi:type="dcterms:W3CDTF">2021-06-18T00:38:00Z</dcterms:modified>
</cp:coreProperties>
</file>