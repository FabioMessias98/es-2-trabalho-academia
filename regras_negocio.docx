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5FBD" w14:textId="498E0EFF" w:rsidR="00873E14" w:rsidRDefault="00764F98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5901C7">
        <w:rPr>
          <w:lang w:val="pt-BR"/>
        </w:rPr>
        <w:t>&lt;Academia&gt;</w:t>
      </w:r>
      <w:r>
        <w:rPr>
          <w:lang w:val="pt-BR"/>
        </w:rPr>
        <w:fldChar w:fldCharType="end"/>
      </w:r>
    </w:p>
    <w:p w14:paraId="3DE3BC03" w14:textId="77777777" w:rsidR="00873E14" w:rsidRDefault="00764F98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901C7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64B09D93" w14:textId="77777777" w:rsidR="00873E14" w:rsidRDefault="00873E14">
      <w:pPr>
        <w:pStyle w:val="Ttulo"/>
        <w:jc w:val="right"/>
        <w:rPr>
          <w:lang w:val="pt-BR"/>
        </w:rPr>
      </w:pPr>
    </w:p>
    <w:p w14:paraId="6699EC1D" w14:textId="77777777" w:rsidR="00873E14" w:rsidRDefault="00764F98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3A03FAF6" w14:textId="77777777" w:rsidR="00873E14" w:rsidRDefault="00873E14">
      <w:pPr>
        <w:pStyle w:val="Ttulo"/>
        <w:rPr>
          <w:sz w:val="28"/>
          <w:szCs w:val="28"/>
          <w:lang w:val="pt-BR"/>
        </w:rPr>
      </w:pPr>
    </w:p>
    <w:p w14:paraId="45BF94D2" w14:textId="77777777" w:rsidR="00873E14" w:rsidRDefault="00873E14">
      <w:pPr>
        <w:rPr>
          <w:lang w:val="pt-BR"/>
        </w:rPr>
      </w:pPr>
    </w:p>
    <w:p w14:paraId="61BD13E1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2DB0858B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 xml:space="preserve">[Para personalizar campos automáticos no Microsoft Word (que exibem um fundo cinza quando selecionados), </w:t>
      </w:r>
      <w:proofErr w:type="gramStart"/>
      <w:r>
        <w:rPr>
          <w:lang w:val="pt-BR"/>
        </w:rPr>
        <w:t>escolha File</w:t>
      </w:r>
      <w:proofErr w:type="gramEnd"/>
      <w:r>
        <w:rPr>
          <w:lang w:val="pt-BR"/>
        </w:rPr>
        <w:t>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67FFE110" w14:textId="77777777" w:rsidR="00873E14" w:rsidRDefault="00873E14">
      <w:pPr>
        <w:rPr>
          <w:lang w:val="pt-BR"/>
        </w:rPr>
        <w:sectPr w:rsidR="00873E14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E6A0C29" w14:textId="77777777" w:rsidR="00873E14" w:rsidRDefault="00764F98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73E14" w14:paraId="4637993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16992" w14:textId="77777777" w:rsidR="00873E14" w:rsidRDefault="00764F9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BD65D" w14:textId="77777777" w:rsidR="00873E14" w:rsidRDefault="00764F9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B7CD6" w14:textId="77777777" w:rsidR="00873E14" w:rsidRDefault="00764F9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0E96B" w14:textId="77777777" w:rsidR="00873E14" w:rsidRDefault="00764F9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73E14" w14:paraId="479B68A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EC486" w14:textId="77777777" w:rsidR="00873E14" w:rsidRDefault="00764F9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64331" w14:textId="77777777" w:rsidR="00873E14" w:rsidRDefault="00764F9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C6199" w14:textId="77777777" w:rsidR="00873E14" w:rsidRDefault="00764F9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930A1" w14:textId="77777777" w:rsidR="00873E14" w:rsidRDefault="00764F9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873E14" w14:paraId="2AA154E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BAD09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9F33B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50AC7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B6728" w14:textId="77777777" w:rsidR="00873E14" w:rsidRDefault="00873E14">
            <w:pPr>
              <w:pStyle w:val="Tabletext"/>
              <w:rPr>
                <w:lang w:val="pt-BR"/>
              </w:rPr>
            </w:pPr>
          </w:p>
        </w:tc>
      </w:tr>
      <w:tr w:rsidR="00873E14" w14:paraId="592C400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306ED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D5FE1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413E8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C649A" w14:textId="77777777" w:rsidR="00873E14" w:rsidRDefault="00873E14">
            <w:pPr>
              <w:pStyle w:val="Tabletext"/>
              <w:rPr>
                <w:lang w:val="pt-BR"/>
              </w:rPr>
            </w:pPr>
          </w:p>
        </w:tc>
      </w:tr>
      <w:tr w:rsidR="00873E14" w14:paraId="2A12753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270AB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91535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F57DE" w14:textId="77777777" w:rsidR="00873E14" w:rsidRDefault="00873E1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A8950" w14:textId="77777777" w:rsidR="00873E14" w:rsidRDefault="00873E14">
            <w:pPr>
              <w:pStyle w:val="Tabletext"/>
              <w:rPr>
                <w:lang w:val="pt-BR"/>
              </w:rPr>
            </w:pPr>
          </w:p>
        </w:tc>
      </w:tr>
    </w:tbl>
    <w:p w14:paraId="21288FB1" w14:textId="77777777" w:rsidR="00873E14" w:rsidRDefault="00873E14">
      <w:pPr>
        <w:rPr>
          <w:lang w:val="pt-BR"/>
        </w:rPr>
      </w:pPr>
    </w:p>
    <w:p w14:paraId="2C1D3FE3" w14:textId="77777777" w:rsidR="00873E14" w:rsidRDefault="00764F98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79289EFC" w14:textId="77777777" w:rsidR="00873E14" w:rsidRDefault="00764F98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681A3E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C37732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C07542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5F3261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1C9612" w14:textId="77777777" w:rsidR="00873E14" w:rsidRDefault="00764F98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B5FA6C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54B874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353554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4B7C4D" w14:textId="77777777" w:rsidR="00873E14" w:rsidRDefault="00764F98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EC9D4A" w14:textId="77777777" w:rsidR="00873E14" w:rsidRDefault="00764F98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5B21E2" w14:textId="77777777" w:rsidR="00873E14" w:rsidRDefault="00764F9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2FBAA3" w14:textId="77777777" w:rsidR="00873E14" w:rsidRDefault="00764F98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17C977" w14:textId="77777777" w:rsidR="00873E14" w:rsidRDefault="00764F98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98DAA8" w14:textId="77777777" w:rsidR="00873E14" w:rsidRDefault="00764F98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901C7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110945C3" w14:textId="77777777" w:rsidR="00873E14" w:rsidRDefault="00764F98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2BC5FE71" w14:textId="53CB16D2" w:rsidR="00873E14" w:rsidRDefault="00764F98">
      <w:pPr>
        <w:pStyle w:val="InfoBlue"/>
        <w:rPr>
          <w:lang w:val="pt-BR"/>
        </w:rPr>
      </w:pPr>
      <w:r>
        <w:rPr>
          <w:lang w:val="pt-BR"/>
        </w:rPr>
        <w:t xml:space="preserve">[A introdução das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oferece uma visão geral de todo o documento. Apresente todas as informações de que o leitor pode precisar para entender o documento nesta seção. Salve este documento em um arquivo denominado Regras de Negócios.]</w:t>
      </w:r>
    </w:p>
    <w:p w14:paraId="31374BEF" w14:textId="1276418D" w:rsidR="00025D65" w:rsidRPr="00025D65" w:rsidRDefault="00025D65" w:rsidP="00025D65">
      <w:pPr>
        <w:pStyle w:val="Corpodetexto"/>
        <w:rPr>
          <w:lang w:val="pt-BR"/>
        </w:rPr>
      </w:pPr>
      <w:r>
        <w:rPr>
          <w:lang w:val="pt-BR"/>
        </w:rPr>
        <w:t>O documento</w:t>
      </w:r>
      <w:r w:rsidR="00ED75A2">
        <w:rPr>
          <w:lang w:val="pt-BR"/>
        </w:rPr>
        <w:t xml:space="preserve"> tem o propósito de guiar o comportamento e definir regras de negócio das funcionalidades do sistema.</w:t>
      </w:r>
    </w:p>
    <w:p w14:paraId="65BEFC28" w14:textId="77777777" w:rsidR="00873E14" w:rsidRDefault="00764F98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6ADC72D4" w14:textId="069E41DF" w:rsidR="00873E14" w:rsidRDefault="00764F98">
      <w:pPr>
        <w:pStyle w:val="InfoBlue"/>
        <w:rPr>
          <w:lang w:val="pt-BR"/>
        </w:rPr>
      </w:pPr>
      <w:r>
        <w:rPr>
          <w:lang w:val="pt-BR"/>
        </w:rPr>
        <w:t>[Especifique a finalidade deste documento.]</w:t>
      </w:r>
    </w:p>
    <w:p w14:paraId="0051C502" w14:textId="325AD752" w:rsidR="00F73567" w:rsidRPr="00F73567" w:rsidRDefault="00F73567" w:rsidP="00F73567">
      <w:pPr>
        <w:pStyle w:val="Corpodetexto"/>
        <w:rPr>
          <w:lang w:val="pt-BR"/>
        </w:rPr>
      </w:pPr>
      <w:r>
        <w:rPr>
          <w:lang w:val="pt-BR"/>
        </w:rPr>
        <w:t>O documento tem por finalidade especificar detalhadamente as regras de negócio dos processos realizados na academia.</w:t>
      </w:r>
    </w:p>
    <w:p w14:paraId="262E293A" w14:textId="77777777" w:rsidR="00873E14" w:rsidRDefault="00764F98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14:paraId="53F05370" w14:textId="620343B9" w:rsidR="00873E14" w:rsidRDefault="00764F98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; o(s) Projeto(s) ao(s) qual(</w:t>
      </w:r>
      <w:proofErr w:type="spellStart"/>
      <w:r>
        <w:rPr>
          <w:lang w:val="pt-BR"/>
        </w:rPr>
        <w:t>is</w:t>
      </w:r>
      <w:proofErr w:type="spellEnd"/>
      <w:r>
        <w:rPr>
          <w:lang w:val="pt-BR"/>
        </w:rPr>
        <w:t>) ele está associado e tudo o que é afetado ou influenciado por este documento.]</w:t>
      </w:r>
    </w:p>
    <w:p w14:paraId="3249EF5E" w14:textId="2065693E" w:rsidR="00F73567" w:rsidRPr="00F73567" w:rsidRDefault="00F73567" w:rsidP="00F73567">
      <w:pPr>
        <w:pStyle w:val="Corpodetexto"/>
        <w:rPr>
          <w:lang w:val="pt-BR"/>
        </w:rPr>
      </w:pPr>
      <w:r>
        <w:rPr>
          <w:lang w:val="pt-BR"/>
        </w:rPr>
        <w:t>Com as especificações das regras de negócio, será possível parametrizar e atender as necessidades dos sócios da academia.</w:t>
      </w:r>
    </w:p>
    <w:p w14:paraId="45BDC076" w14:textId="77777777" w:rsidR="00873E14" w:rsidRDefault="00764F98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18206540"/>
      <w:r>
        <w:rPr>
          <w:lang w:val="pt-BR"/>
        </w:rPr>
        <w:t>Referências</w:t>
      </w:r>
      <w:bookmarkEnd w:id="9"/>
      <w:bookmarkEnd w:id="10"/>
      <w:bookmarkEnd w:id="11"/>
    </w:p>
    <w:p w14:paraId="1B8D415E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1511661A" w14:textId="77777777" w:rsidR="00873E14" w:rsidRDefault="00764F98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18206541"/>
      <w:r>
        <w:rPr>
          <w:lang w:val="pt-BR"/>
        </w:rPr>
        <w:t>Visão Geral</w:t>
      </w:r>
      <w:bookmarkEnd w:id="12"/>
      <w:bookmarkEnd w:id="13"/>
      <w:bookmarkEnd w:id="14"/>
    </w:p>
    <w:p w14:paraId="5786BAB3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conteúdo restante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e explica como ele está organizado.]</w:t>
      </w:r>
    </w:p>
    <w:p w14:paraId="66B55B43" w14:textId="77777777" w:rsidR="00873E14" w:rsidRDefault="00764F98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18206542"/>
      <w:r>
        <w:rPr>
          <w:sz w:val="20"/>
          <w:szCs w:val="20"/>
          <w:lang w:val="pt-BR"/>
        </w:rPr>
        <w:t>Definições</w:t>
      </w:r>
      <w:bookmarkEnd w:id="15"/>
    </w:p>
    <w:p w14:paraId="567B0B4E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>[Os termos definidos aqui formam a parte essencial do documento. Eles podem ser definidos na ordem desejada, mas geralmente a ordem alfabética proporciona maior acessibilidade.]</w:t>
      </w:r>
    </w:p>
    <w:p w14:paraId="2B86F39C" w14:textId="77777777" w:rsidR="00EE40A7" w:rsidRDefault="00764F98">
      <w:pPr>
        <w:pStyle w:val="Ttulo2"/>
        <w:widowControl/>
        <w:rPr>
          <w:lang w:val="pt-BR"/>
        </w:rPr>
      </w:pPr>
      <w:bookmarkStart w:id="16" w:name="_Toc18206543"/>
      <w:r>
        <w:rPr>
          <w:lang w:val="pt-BR"/>
        </w:rPr>
        <w:t>&lt;</w:t>
      </w:r>
      <w:r w:rsidR="00EE40A7">
        <w:rPr>
          <w:lang w:val="pt-BR"/>
        </w:rPr>
        <w:t>Cadastro de alunos</w:t>
      </w:r>
      <w:r>
        <w:rPr>
          <w:lang w:val="pt-BR"/>
        </w:rPr>
        <w:t>&gt;</w:t>
      </w:r>
      <w:bookmarkEnd w:id="16"/>
    </w:p>
    <w:p w14:paraId="1E13E022" w14:textId="77777777" w:rsidR="00EE40A7" w:rsidRDefault="00EE40A7" w:rsidP="00EE40A7">
      <w:pPr>
        <w:pStyle w:val="Ttulo3"/>
        <w:ind w:left="1457" w:right="1701"/>
        <w:rPr>
          <w:lang w:val="pt-BR"/>
        </w:rPr>
      </w:pPr>
      <w:r>
        <w:rPr>
          <w:lang w:val="pt-BR"/>
        </w:rPr>
        <w:t>Aluno tendo menos de 18 anos de idade, aparecerá o campo para o responsável está preenchendo com os dados pessoais e tendo que aceitar os termos de políticas da academia e responsabilidade com o aluno</w:t>
      </w:r>
    </w:p>
    <w:p w14:paraId="09126F19" w14:textId="5C844938" w:rsidR="00EE40A7" w:rsidRDefault="00EE40A7" w:rsidP="00EE40A7">
      <w:pPr>
        <w:pStyle w:val="Ttulo3"/>
        <w:ind w:left="1457" w:right="1701"/>
        <w:rPr>
          <w:lang w:val="pt-BR"/>
        </w:rPr>
      </w:pPr>
      <w:r>
        <w:rPr>
          <w:lang w:val="pt-BR"/>
        </w:rPr>
        <w:t>Todos os campos do formulário devem ser obrigatórios.</w:t>
      </w:r>
    </w:p>
    <w:p w14:paraId="4E3672BA" w14:textId="19DC38EB" w:rsidR="00EE40A7" w:rsidRDefault="00EE40A7" w:rsidP="00EE40A7">
      <w:pPr>
        <w:pStyle w:val="Ttulo3"/>
        <w:ind w:left="1457" w:right="1701"/>
        <w:rPr>
          <w:lang w:val="pt-BR"/>
        </w:rPr>
      </w:pPr>
      <w:r>
        <w:rPr>
          <w:lang w:val="pt-BR"/>
        </w:rPr>
        <w:t>O aluno deve preencher o questionário anamnese clínica e desportiva.</w:t>
      </w:r>
    </w:p>
    <w:p w14:paraId="496D93BD" w14:textId="7DF91E31" w:rsidR="00873E14" w:rsidRDefault="00EE40A7" w:rsidP="00EE40A7">
      <w:pPr>
        <w:pStyle w:val="Ttulo3"/>
        <w:ind w:left="1457" w:right="1701"/>
        <w:rPr>
          <w:lang w:val="pt-BR"/>
        </w:rPr>
      </w:pPr>
      <w:r>
        <w:rPr>
          <w:lang w:val="pt-BR"/>
        </w:rPr>
        <w:t xml:space="preserve"> Caso o formulário tenha sido finalizado </w:t>
      </w:r>
      <w:r w:rsidR="009D6DC0">
        <w:rPr>
          <w:lang w:val="pt-BR"/>
        </w:rPr>
        <w:t>com êxito, deve aparecer “Normas de Segurança</w:t>
      </w:r>
      <w:r w:rsidR="008D6EC3">
        <w:rPr>
          <w:lang w:val="pt-BR"/>
        </w:rPr>
        <w:t xml:space="preserve"> e Regulamentos</w:t>
      </w:r>
      <w:r w:rsidR="009D6DC0">
        <w:rPr>
          <w:lang w:val="pt-BR"/>
        </w:rPr>
        <w:t>”</w:t>
      </w:r>
      <w:r w:rsidR="008D6EC3">
        <w:rPr>
          <w:lang w:val="pt-BR"/>
        </w:rPr>
        <w:t>.</w:t>
      </w:r>
    </w:p>
    <w:p w14:paraId="107512AA" w14:textId="77777777" w:rsidR="00EE40A7" w:rsidRPr="00EE40A7" w:rsidRDefault="00EE40A7" w:rsidP="00EE40A7">
      <w:pPr>
        <w:rPr>
          <w:lang w:val="pt-BR"/>
        </w:rPr>
      </w:pPr>
    </w:p>
    <w:p w14:paraId="0BC9A2CA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aBusinessRule</w:t>
      </w:r>
      <w:proofErr w:type="spellEnd"/>
      <w:r>
        <w:rPr>
          <w:lang w:val="pt-BR"/>
        </w:rPr>
        <w:t xml:space="preserve">&gt; é apresentada aqui, com todas as informações necessárias para que o </w:t>
      </w:r>
      <w:r>
        <w:rPr>
          <w:lang w:val="pt-BR"/>
        </w:rPr>
        <w:lastRenderedPageBreak/>
        <w:t>leitor entenda o conceito.]</w:t>
      </w:r>
    </w:p>
    <w:p w14:paraId="466F50DB" w14:textId="77777777" w:rsidR="008D6EC3" w:rsidRDefault="00764F98">
      <w:pPr>
        <w:pStyle w:val="Ttulo2"/>
        <w:widowControl/>
        <w:rPr>
          <w:lang w:val="pt-BR"/>
        </w:rPr>
      </w:pPr>
      <w:bookmarkStart w:id="17" w:name="_Toc18206544"/>
      <w:r>
        <w:rPr>
          <w:lang w:val="pt-BR"/>
        </w:rPr>
        <w:t>&lt;</w:t>
      </w:r>
      <w:r w:rsidR="008D6EC3">
        <w:rPr>
          <w:lang w:val="pt-BR"/>
        </w:rPr>
        <w:t>Agendamento de exames</w:t>
      </w:r>
      <w:r>
        <w:rPr>
          <w:lang w:val="pt-BR"/>
        </w:rPr>
        <w:t>&gt;</w:t>
      </w:r>
      <w:bookmarkEnd w:id="17"/>
    </w:p>
    <w:p w14:paraId="5176CCCA" w14:textId="60107101" w:rsidR="00873E14" w:rsidRDefault="008D6EC3" w:rsidP="008D6EC3">
      <w:pPr>
        <w:pStyle w:val="Ttulo3"/>
        <w:ind w:left="1457"/>
        <w:rPr>
          <w:lang w:val="pt-BR"/>
        </w:rPr>
      </w:pPr>
      <w:r>
        <w:rPr>
          <w:lang w:val="pt-BR"/>
        </w:rPr>
        <w:t>Se analise do instrutor for positivo, o agendamento será marcado de acordo com a escolha do aluno e os exames será de acordo com objetivos do mesmo.</w:t>
      </w:r>
    </w:p>
    <w:p w14:paraId="559B3E11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anotherBusinessRule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3FA90677" w14:textId="77777777" w:rsidR="00873E14" w:rsidRDefault="00764F98">
      <w:pPr>
        <w:pStyle w:val="Ttulo2"/>
        <w:widowControl/>
        <w:rPr>
          <w:lang w:val="pt-BR"/>
        </w:rPr>
      </w:pPr>
      <w:bookmarkStart w:id="18" w:name="_Toc18206545"/>
      <w:r>
        <w:rPr>
          <w:lang w:val="pt-BR"/>
        </w:rPr>
        <w:t>&lt;</w:t>
      </w:r>
      <w:proofErr w:type="spellStart"/>
      <w:r>
        <w:rPr>
          <w:lang w:val="pt-BR"/>
        </w:rPr>
        <w:t>aGroupofBusinessRules</w:t>
      </w:r>
      <w:proofErr w:type="spellEnd"/>
      <w:r>
        <w:rPr>
          <w:lang w:val="pt-BR"/>
        </w:rPr>
        <w:t>&gt;</w:t>
      </w:r>
      <w:bookmarkEnd w:id="18"/>
    </w:p>
    <w:p w14:paraId="5269D979" w14:textId="77777777" w:rsidR="00873E14" w:rsidRDefault="00764F98">
      <w:pPr>
        <w:pStyle w:val="InfoBlue"/>
        <w:rPr>
          <w:lang w:val="pt-BR"/>
        </w:rPr>
      </w:pPr>
      <w:proofErr w:type="gramStart"/>
      <w:r>
        <w:rPr>
          <w:lang w:val="pt-BR"/>
        </w:rPr>
        <w:t>[Às</w:t>
      </w:r>
      <w:proofErr w:type="gramEnd"/>
      <w:r>
        <w:rPr>
          <w:lang w:val="pt-BR"/>
        </w:rPr>
        <w:t xml:space="preserve"> vezes é útil organizar as Regras de Negócios em grupos para melhorar a leitura. Por exemplo, se o domínio de problema contém Regras de Negócios relacionadas a contabilidade e construção civil (como seria o caso se estivéssemos desenvolvendo um sistema para gerenciar projetos de construção), a apresentação das Regras de Negócios dos dois subdomínios diferentes pode ser confusa para o leitor. Para resolver esse problema, utilizamos grupos de Regras de Negócios. Ao apresentar os grupos de Regras de Negócios, forneça uma pequena descrição que ajude o leitor a entender o que &lt;</w:t>
      </w:r>
      <w:proofErr w:type="spellStart"/>
      <w:r>
        <w:rPr>
          <w:lang w:val="pt-BR"/>
        </w:rPr>
        <w:t>aGroupOfBusinessRules</w:t>
      </w:r>
      <w:proofErr w:type="spellEnd"/>
      <w:r>
        <w:rPr>
          <w:lang w:val="pt-BR"/>
        </w:rPr>
        <w:t>&gt; representa. As Regras de Negócios apresentadas no grupo são organizadas em ordem alfabética para facilitar o acesso.]</w:t>
      </w:r>
    </w:p>
    <w:p w14:paraId="41C8D36B" w14:textId="77777777" w:rsidR="00873E14" w:rsidRDefault="00764F98">
      <w:pPr>
        <w:pStyle w:val="Ttulo3"/>
        <w:widowControl/>
        <w:rPr>
          <w:lang w:val="pt-BR"/>
        </w:rPr>
      </w:pPr>
      <w:bookmarkStart w:id="19" w:name="_Toc18206546"/>
      <w:r>
        <w:rPr>
          <w:lang w:val="pt-BR"/>
        </w:rPr>
        <w:t>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>&gt;</w:t>
      </w:r>
      <w:bookmarkEnd w:id="19"/>
    </w:p>
    <w:p w14:paraId="50638F41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167B9339" w14:textId="77777777" w:rsidR="00873E14" w:rsidRDefault="00764F98">
      <w:pPr>
        <w:pStyle w:val="Ttulo3"/>
        <w:widowControl/>
        <w:rPr>
          <w:lang w:val="pt-BR"/>
        </w:rPr>
      </w:pPr>
      <w:bookmarkStart w:id="20" w:name="_Toc18206547"/>
      <w:r>
        <w:rPr>
          <w:lang w:val="pt-BR"/>
        </w:rPr>
        <w:t>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>&gt;</w:t>
      </w:r>
      <w:bookmarkEnd w:id="20"/>
    </w:p>
    <w:p w14:paraId="1DCBA6AF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28C64B29" w14:textId="77777777" w:rsidR="00873E14" w:rsidRDefault="00764F98">
      <w:pPr>
        <w:pStyle w:val="Ttulo2"/>
        <w:rPr>
          <w:lang w:val="pt-BR"/>
        </w:rPr>
      </w:pPr>
      <w:bookmarkStart w:id="21" w:name="_Toc18206548"/>
      <w:r>
        <w:rPr>
          <w:lang w:val="pt-BR"/>
        </w:rPr>
        <w:t>&lt;</w:t>
      </w:r>
      <w:proofErr w:type="spellStart"/>
      <w:r>
        <w:rPr>
          <w:lang w:val="pt-BR"/>
        </w:rPr>
        <w:t>aSecondGroupOfBusinessRules</w:t>
      </w:r>
      <w:proofErr w:type="spellEnd"/>
      <w:r>
        <w:rPr>
          <w:lang w:val="pt-BR"/>
        </w:rPr>
        <w:t>&gt;</w:t>
      </w:r>
      <w:bookmarkEnd w:id="21"/>
    </w:p>
    <w:p w14:paraId="5A3E3797" w14:textId="77777777" w:rsidR="00873E14" w:rsidRDefault="00764F98">
      <w:pPr>
        <w:pStyle w:val="Ttulo3"/>
        <w:widowControl/>
        <w:rPr>
          <w:lang w:val="pt-BR"/>
        </w:rPr>
      </w:pPr>
      <w:bookmarkStart w:id="22" w:name="_Toc18206549"/>
      <w:r>
        <w:rPr>
          <w:lang w:val="pt-BR"/>
        </w:rPr>
        <w:t>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</w:t>
      </w:r>
      <w:bookmarkEnd w:id="22"/>
    </w:p>
    <w:p w14:paraId="1FE77193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0CFCE674" w14:textId="77777777" w:rsidR="00873E14" w:rsidRDefault="00764F98">
      <w:pPr>
        <w:pStyle w:val="Ttulo3"/>
        <w:widowControl/>
        <w:rPr>
          <w:lang w:val="pt-BR"/>
        </w:rPr>
      </w:pPr>
      <w:bookmarkStart w:id="23" w:name="_Toc18206550"/>
      <w:r>
        <w:rPr>
          <w:lang w:val="pt-BR"/>
        </w:rPr>
        <w:t>&lt;</w:t>
      </w:r>
      <w:proofErr w:type="spellStart"/>
      <w:r>
        <w:rPr>
          <w:lang w:val="pt-BR"/>
        </w:rPr>
        <w:t>andAnotherGroupBusinessRule</w:t>
      </w:r>
      <w:proofErr w:type="spellEnd"/>
      <w:r>
        <w:rPr>
          <w:lang w:val="pt-BR"/>
        </w:rPr>
        <w:t>&gt;</w:t>
      </w:r>
      <w:bookmarkEnd w:id="23"/>
    </w:p>
    <w:p w14:paraId="5D219FA5" w14:textId="77777777" w:rsidR="00873E14" w:rsidRDefault="00764F98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andAnotherGroupBusinessRule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6DF65CEC" w14:textId="77777777" w:rsidR="005901C7" w:rsidRDefault="005901C7">
      <w:pPr>
        <w:pStyle w:val="InfoBlue"/>
        <w:rPr>
          <w:lang w:val="pt-BR"/>
        </w:rPr>
      </w:pPr>
    </w:p>
    <w:sectPr w:rsidR="005901C7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A82C8" w14:textId="77777777" w:rsidR="00FD2105" w:rsidRDefault="00FD2105">
      <w:pPr>
        <w:spacing w:line="240" w:lineRule="auto"/>
      </w:pPr>
      <w:r>
        <w:separator/>
      </w:r>
    </w:p>
  </w:endnote>
  <w:endnote w:type="continuationSeparator" w:id="0">
    <w:p w14:paraId="50B8C0BA" w14:textId="77777777" w:rsidR="00FD2105" w:rsidRDefault="00FD2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73E14" w14:paraId="0842BD6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EF57E9" w14:textId="77777777" w:rsidR="00873E14" w:rsidRDefault="00764F98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0C6794" w14:textId="73B4C2B1" w:rsidR="00873E14" w:rsidRDefault="00764F98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5901C7" w:rsidRPr="005901C7">
            <w:rPr>
              <w:b/>
              <w:bCs/>
            </w:rPr>
            <w:t xml:space="preserve">&lt;Nome da </w:t>
          </w:r>
          <w:proofErr w:type="spellStart"/>
          <w:r w:rsidR="005901C7">
            <w:t>Empresa</w:t>
          </w:r>
          <w:proofErr w:type="spellEnd"/>
          <w:r w:rsidR="005901C7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73567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EE5BC1" w14:textId="77777777" w:rsidR="00873E14" w:rsidRDefault="00764F98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369CEED" w14:textId="77777777" w:rsidR="00873E14" w:rsidRDefault="00873E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9DE34" w14:textId="77777777" w:rsidR="00FD2105" w:rsidRDefault="00FD2105">
      <w:pPr>
        <w:spacing w:line="240" w:lineRule="auto"/>
      </w:pPr>
      <w:r>
        <w:separator/>
      </w:r>
    </w:p>
  </w:footnote>
  <w:footnote w:type="continuationSeparator" w:id="0">
    <w:p w14:paraId="283CD387" w14:textId="77777777" w:rsidR="00FD2105" w:rsidRDefault="00FD21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83DC8" w14:textId="77777777" w:rsidR="00873E14" w:rsidRDefault="00873E14">
    <w:pPr>
      <w:rPr>
        <w:sz w:val="24"/>
        <w:szCs w:val="24"/>
      </w:rPr>
    </w:pPr>
  </w:p>
  <w:p w14:paraId="1676F32E" w14:textId="77777777" w:rsidR="00873E14" w:rsidRDefault="00873E14">
    <w:pPr>
      <w:pBdr>
        <w:top w:val="single" w:sz="6" w:space="1" w:color="auto"/>
      </w:pBdr>
      <w:rPr>
        <w:sz w:val="24"/>
        <w:szCs w:val="24"/>
      </w:rPr>
    </w:pPr>
  </w:p>
  <w:p w14:paraId="6C5BF729" w14:textId="77777777" w:rsidR="00873E14" w:rsidRDefault="00764F98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5901C7" w:rsidRPr="005901C7">
      <w:rPr>
        <w:rFonts w:ascii="Arial" w:hAnsi="Arial"/>
        <w:sz w:val="36"/>
        <w:szCs w:val="36"/>
      </w:rPr>
      <w:t xml:space="preserve">&lt;Nome da </w:t>
    </w:r>
    <w:proofErr w:type="spellStart"/>
    <w:r w:rsidR="005901C7">
      <w:rPr>
        <w:rFonts w:ascii="Arial" w:hAnsi="Arial"/>
        <w:b/>
        <w:bCs/>
        <w:sz w:val="36"/>
        <w:szCs w:val="36"/>
      </w:rPr>
      <w:t>Empresa</w:t>
    </w:r>
    <w:proofErr w:type="spellEnd"/>
    <w:r w:rsidR="005901C7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1F25DCBA" w14:textId="77777777" w:rsidR="00873E14" w:rsidRDefault="00873E14">
    <w:pPr>
      <w:pBdr>
        <w:bottom w:val="single" w:sz="6" w:space="1" w:color="auto"/>
      </w:pBdr>
      <w:jc w:val="right"/>
      <w:rPr>
        <w:sz w:val="24"/>
        <w:szCs w:val="24"/>
      </w:rPr>
    </w:pPr>
  </w:p>
  <w:p w14:paraId="0A9196BA" w14:textId="77777777" w:rsidR="00873E14" w:rsidRDefault="00873E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73E14" w14:paraId="0144B41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BBDEBF" w14:textId="77777777" w:rsidR="00873E14" w:rsidRDefault="00764F98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5901C7">
            <w:t xml:space="preserve">&lt;Nome do </w:t>
          </w:r>
          <w:proofErr w:type="spellStart"/>
          <w:r w:rsidR="005901C7">
            <w:t>Projeto</w:t>
          </w:r>
          <w:proofErr w:type="spellEnd"/>
          <w:r w:rsidR="005901C7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F5D16E9" w14:textId="77777777" w:rsidR="00873E14" w:rsidRDefault="00764F9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873E14" w14:paraId="376DCC8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3BDF98D" w14:textId="77777777" w:rsidR="00873E14" w:rsidRDefault="00764F9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5901C7">
            <w:t>Regras</w:t>
          </w:r>
          <w:proofErr w:type="spellEnd"/>
          <w:r w:rsidR="005901C7">
            <w:t xml:space="preserve"> de </w:t>
          </w:r>
          <w:proofErr w:type="spellStart"/>
          <w:r w:rsidR="005901C7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1B613A" w14:textId="77777777" w:rsidR="00873E14" w:rsidRDefault="00764F98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mmmaa</w:t>
          </w:r>
          <w:proofErr w:type="spellEnd"/>
          <w:r>
            <w:rPr>
              <w:lang w:val="pt-BR"/>
            </w:rPr>
            <w:t>&gt;</w:t>
          </w:r>
        </w:p>
      </w:tc>
    </w:tr>
    <w:tr w:rsidR="00873E14" w14:paraId="50822D09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A4D3F4D" w14:textId="77777777" w:rsidR="00873E14" w:rsidRDefault="00764F98">
          <w:r>
            <w:rPr>
              <w:lang w:val="pt-BR"/>
            </w:rPr>
            <w:t>&lt;identificador do documento&gt;</w:t>
          </w:r>
        </w:p>
      </w:tc>
    </w:tr>
  </w:tbl>
  <w:p w14:paraId="2D0697B9" w14:textId="77777777" w:rsidR="00873E14" w:rsidRDefault="00873E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5AA07D2"/>
    <w:multiLevelType w:val="multilevel"/>
    <w:tmpl w:val="83888C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1C7"/>
    <w:rsid w:val="00025D65"/>
    <w:rsid w:val="005901C7"/>
    <w:rsid w:val="00764F98"/>
    <w:rsid w:val="00873E14"/>
    <w:rsid w:val="008D6EC3"/>
    <w:rsid w:val="009D6DC0"/>
    <w:rsid w:val="00AF3EA0"/>
    <w:rsid w:val="00ED75A2"/>
    <w:rsid w:val="00EE40A7"/>
    <w:rsid w:val="00F73567"/>
    <w:rsid w:val="00FD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083A45"/>
  <w15:chartTrackingRefBased/>
  <w15:docId w15:val="{7583B7CE-2DDB-4D6E-96B5-F4C61660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envolvedor\Desktop\Nova%20pasta\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regras_negocio.dot</Template>
  <TotalTime>57</TotalTime>
  <Pages>5</Pages>
  <Words>924</Words>
  <Characters>4993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Desenvolvedor</dc:creator>
  <cp:keywords/>
  <dc:description/>
  <cp:lastModifiedBy>FABIO LEANDRO MESSIAS ALVES DE MELO</cp:lastModifiedBy>
  <cp:revision>5</cp:revision>
  <cp:lastPrinted>2001-09-13T12:41:00Z</cp:lastPrinted>
  <dcterms:created xsi:type="dcterms:W3CDTF">2021-05-22T22:31:00Z</dcterms:created>
  <dcterms:modified xsi:type="dcterms:W3CDTF">2021-06-18T01:33:00Z</dcterms:modified>
</cp:coreProperties>
</file>