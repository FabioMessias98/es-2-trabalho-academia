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8C93" w14:textId="260C0979" w:rsidR="00000000" w:rsidRDefault="0080030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2E20CB">
        <w:rPr>
          <w:lang w:val="pt-BR"/>
        </w:rPr>
        <w:t>&lt;Academia&gt;</w:t>
      </w:r>
      <w:r>
        <w:rPr>
          <w:lang w:val="pt-BR"/>
        </w:rPr>
        <w:fldChar w:fldCharType="end"/>
      </w:r>
    </w:p>
    <w:p w14:paraId="4B59D6A4" w14:textId="77777777" w:rsidR="00000000" w:rsidRDefault="0080030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2E20CB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508C395A" w14:textId="77777777" w:rsidR="00000000" w:rsidRDefault="00800303">
      <w:pPr>
        <w:pStyle w:val="Ttulo"/>
        <w:jc w:val="right"/>
        <w:rPr>
          <w:lang w:val="pt-BR"/>
        </w:rPr>
      </w:pPr>
    </w:p>
    <w:p w14:paraId="2E81217D" w14:textId="77777777" w:rsidR="00000000" w:rsidRDefault="00800303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AEE928D" w14:textId="77777777" w:rsidR="00000000" w:rsidRDefault="00800303">
      <w:pPr>
        <w:pStyle w:val="InfoBlue"/>
        <w:rPr>
          <w:lang w:val="pt-BR"/>
        </w:rPr>
      </w:pPr>
    </w:p>
    <w:p w14:paraId="1D78F268" w14:textId="77777777" w:rsidR="00000000" w:rsidRDefault="00800303">
      <w:pPr>
        <w:pStyle w:val="InfoBlue"/>
        <w:rPr>
          <w:lang w:val="pt-BR"/>
        </w:rPr>
      </w:pPr>
    </w:p>
    <w:p w14:paraId="43F848B0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</w:t>
      </w:r>
      <w:r>
        <w:rPr>
          <w:lang w:val="pt-BR"/>
        </w:rPr>
        <w:t xml:space="preserve">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270957AA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 xml:space="preserve">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</w:t>
      </w:r>
      <w:r>
        <w:rPr>
          <w:lang w:val="pt-BR"/>
        </w:rPr>
        <w:t xml:space="preserve">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14:paraId="2C74D26D" w14:textId="77777777" w:rsidR="00000000" w:rsidRDefault="00800303">
      <w:pPr>
        <w:pStyle w:val="Ttulo"/>
        <w:rPr>
          <w:sz w:val="28"/>
          <w:szCs w:val="28"/>
          <w:lang w:val="pt-BR"/>
        </w:rPr>
      </w:pPr>
    </w:p>
    <w:p w14:paraId="18B965E2" w14:textId="77777777" w:rsidR="00000000" w:rsidRDefault="00800303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B86511E" w14:textId="77777777" w:rsidR="00000000" w:rsidRDefault="00800303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23A2FBD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A05A" w14:textId="77777777" w:rsidR="0000000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55DE" w14:textId="77777777" w:rsidR="0000000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EFD5" w14:textId="77777777" w:rsidR="0000000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6B1D" w14:textId="77777777" w:rsidR="00000000" w:rsidRDefault="0080030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20B088B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566AA" w14:textId="77777777" w:rsidR="00000000" w:rsidRDefault="0080030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05AA0" w14:textId="77777777" w:rsidR="00000000" w:rsidRDefault="0080030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A849" w14:textId="77777777" w:rsidR="00000000" w:rsidRDefault="0080030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AB2C" w14:textId="77777777" w:rsidR="00000000" w:rsidRDefault="0080030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4272D97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A4E4B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A5D5B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11D3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941C" w14:textId="77777777" w:rsidR="00000000" w:rsidRDefault="00800303">
            <w:pPr>
              <w:pStyle w:val="Tabletext"/>
              <w:rPr>
                <w:lang w:val="pt-BR"/>
              </w:rPr>
            </w:pPr>
          </w:p>
        </w:tc>
      </w:tr>
      <w:tr w:rsidR="00000000" w14:paraId="79C7A9F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0477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3474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1D36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B56A5" w14:textId="77777777" w:rsidR="00000000" w:rsidRDefault="00800303">
            <w:pPr>
              <w:pStyle w:val="Tabletext"/>
              <w:rPr>
                <w:lang w:val="pt-BR"/>
              </w:rPr>
            </w:pPr>
          </w:p>
        </w:tc>
      </w:tr>
      <w:tr w:rsidR="00000000" w14:paraId="7CCDFDE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15BFF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3470A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918C8" w14:textId="77777777" w:rsidR="00000000" w:rsidRDefault="0080030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89BCD" w14:textId="77777777" w:rsidR="00000000" w:rsidRDefault="00800303">
            <w:pPr>
              <w:pStyle w:val="Tabletext"/>
              <w:rPr>
                <w:lang w:val="pt-BR"/>
              </w:rPr>
            </w:pPr>
          </w:p>
        </w:tc>
      </w:tr>
    </w:tbl>
    <w:p w14:paraId="05939A69" w14:textId="77777777" w:rsidR="00000000" w:rsidRDefault="00800303">
      <w:pPr>
        <w:rPr>
          <w:lang w:val="pt-BR"/>
        </w:rPr>
      </w:pPr>
    </w:p>
    <w:p w14:paraId="0A9766DE" w14:textId="77777777" w:rsidR="00000000" w:rsidRDefault="00800303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D521961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A48A10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5149FA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8FBE35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0DA0C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9D7F9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F4E96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616B63E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105A5BFE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587CF39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625C77F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6354D7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BA7FC4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8C45CDE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102B8240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0307D4E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44120C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7521D0" w14:textId="77777777" w:rsidR="00000000" w:rsidRDefault="008003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459EFF08" w14:textId="77777777" w:rsidR="00000000" w:rsidRDefault="00800303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FAAA0E8" w14:textId="77777777" w:rsidR="00000000" w:rsidRDefault="00800303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EBDDAA" w14:textId="77777777" w:rsidR="00000000" w:rsidRDefault="00800303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6A3A67D" w14:textId="77777777" w:rsidR="00000000" w:rsidRDefault="00800303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2E20CB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6F36DA2E" w14:textId="77777777" w:rsidR="00000000" w:rsidRDefault="00800303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265D0F92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5B2B2D6D" w14:textId="77777777" w:rsidR="00000000" w:rsidRDefault="00800303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227AA330" w14:textId="77777777" w:rsidR="00000000" w:rsidRDefault="00800303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55D33430" w14:textId="77777777" w:rsidR="00000000" w:rsidRDefault="00800303">
      <w:pPr>
        <w:ind w:left="720"/>
        <w:rPr>
          <w:lang w:val="pt-BR"/>
        </w:rPr>
      </w:pPr>
    </w:p>
    <w:p w14:paraId="228607C8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0AE53E2E" w14:textId="77777777" w:rsidR="00000000" w:rsidRDefault="00800303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178F18DF" w14:textId="77777777" w:rsidR="00000000" w:rsidRDefault="00800303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67B9D24A" w14:textId="77777777" w:rsidR="00000000" w:rsidRDefault="00800303">
      <w:pPr>
        <w:pStyle w:val="Ttulo2"/>
        <w:rPr>
          <w:lang w:val="pt-BR"/>
        </w:rPr>
      </w:pPr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5EC55253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52F41424" w14:textId="77777777" w:rsidR="00000000" w:rsidRDefault="00800303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8B588AF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67499915" w14:textId="77777777" w:rsidR="00000000" w:rsidRDefault="00800303">
      <w:pPr>
        <w:pStyle w:val="Ttulo2"/>
        <w:rPr>
          <w:lang w:val="pt-BR"/>
        </w:rPr>
      </w:pPr>
      <w:bookmarkStart w:id="10" w:name="_Toc456598591"/>
      <w:bookmarkStart w:id="11" w:name="_Toc18206180"/>
      <w:r>
        <w:rPr>
          <w:lang w:val="pt-BR"/>
        </w:rPr>
        <w:t>Visão Geral</w:t>
      </w:r>
      <w:bookmarkEnd w:id="10"/>
      <w:bookmarkEnd w:id="11"/>
    </w:p>
    <w:p w14:paraId="0D82B00C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69A861AC" w14:textId="77777777" w:rsidR="00000000" w:rsidRDefault="00800303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18206181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7BB7EEDA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14:paraId="5A532C90" w14:textId="77777777" w:rsidR="00000000" w:rsidRDefault="00800303">
      <w:pPr>
        <w:pStyle w:val="Ttulo1"/>
        <w:ind w:left="360" w:hanging="360"/>
        <w:rPr>
          <w:lang w:val="pt-BR"/>
        </w:rPr>
      </w:pPr>
      <w:bookmarkStart w:id="13" w:name="_Toc18206182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43E16475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14:paraId="38D7B5AB" w14:textId="77777777" w:rsidR="00000000" w:rsidRDefault="00800303">
      <w:pPr>
        <w:pStyle w:val="Ttulo1"/>
        <w:ind w:left="360" w:hanging="360"/>
        <w:rPr>
          <w:lang w:val="pt-BR"/>
        </w:rPr>
      </w:pPr>
      <w:bookmarkStart w:id="14" w:name="_Toc18206183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466140CE" w14:textId="77777777" w:rsidR="00000000" w:rsidRDefault="00800303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1BFFF6F4" w14:textId="77777777" w:rsidR="00000000" w:rsidRDefault="00800303">
      <w:pPr>
        <w:pStyle w:val="Ttulo2"/>
        <w:rPr>
          <w:lang w:val="pt-BR"/>
        </w:rPr>
      </w:pPr>
      <w:bookmarkStart w:id="15" w:name="_Toc18206184"/>
      <w:r>
        <w:rPr>
          <w:lang w:val="pt-BR"/>
        </w:rPr>
        <w:t>Realizações de Casos de Uso</w:t>
      </w:r>
      <w:bookmarkEnd w:id="15"/>
    </w:p>
    <w:p w14:paraId="45B1B97E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4E260238" w14:textId="77777777" w:rsidR="00000000" w:rsidRDefault="00800303">
      <w:pPr>
        <w:rPr>
          <w:lang w:val="pt-BR"/>
        </w:rPr>
      </w:pPr>
    </w:p>
    <w:p w14:paraId="23300A51" w14:textId="77777777" w:rsidR="00000000" w:rsidRDefault="00800303">
      <w:pPr>
        <w:pStyle w:val="Ttulo1"/>
        <w:ind w:left="360" w:hanging="360"/>
        <w:rPr>
          <w:lang w:val="pt-BR"/>
        </w:rPr>
      </w:pPr>
      <w:bookmarkStart w:id="16" w:name="_Toc18206185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05089574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55A3651" w14:textId="77777777" w:rsidR="00000000" w:rsidRDefault="00800303">
      <w:pPr>
        <w:pStyle w:val="Ttulo2"/>
        <w:rPr>
          <w:lang w:val="pt-BR"/>
        </w:rPr>
      </w:pPr>
      <w:bookmarkStart w:id="17" w:name="_Toc18206186"/>
      <w:r>
        <w:rPr>
          <w:lang w:val="pt-BR"/>
        </w:rPr>
        <w:t>Visão Geral</w:t>
      </w:r>
      <w:bookmarkEnd w:id="17"/>
    </w:p>
    <w:p w14:paraId="60E29D96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70C46D5D" w14:textId="77777777" w:rsidR="00000000" w:rsidRDefault="00800303">
      <w:pPr>
        <w:pStyle w:val="Ttulo2"/>
        <w:rPr>
          <w:lang w:val="pt-BR"/>
        </w:rPr>
      </w:pPr>
      <w:bookmarkStart w:id="18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3AA47BE0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3311A37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1DC781A8" w14:textId="77777777" w:rsidR="00000000" w:rsidRDefault="00800303">
      <w:pPr>
        <w:pStyle w:val="Ttulo1"/>
        <w:ind w:left="360" w:hanging="360"/>
        <w:rPr>
          <w:lang w:val="pt-BR"/>
        </w:rPr>
      </w:pPr>
      <w:bookmarkStart w:id="19" w:name="_Toc18206188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09C5BD10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01F2B6AE" w14:textId="77777777" w:rsidR="00000000" w:rsidRDefault="00800303">
      <w:pPr>
        <w:pStyle w:val="Ttulo1"/>
        <w:ind w:left="360" w:hanging="360"/>
        <w:rPr>
          <w:lang w:val="pt-BR"/>
        </w:rPr>
      </w:pPr>
      <w:bookmarkStart w:id="20" w:name="_Toc18206189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5756D699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</w:t>
      </w:r>
      <w:proofErr w:type="gramStart"/>
      <w:r>
        <w:rPr>
          <w:lang w:val="pt-BR"/>
        </w:rPr>
        <w:t>ponto, etc.</w:t>
      </w:r>
      <w:proofErr w:type="gramEnd"/>
      <w:r>
        <w:rPr>
          <w:lang w:val="pt-BR"/>
        </w:rPr>
        <w:t xml:space="preserve">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39739DED" w14:textId="77777777" w:rsidR="00000000" w:rsidRDefault="00800303">
      <w:pPr>
        <w:pStyle w:val="Ttulo1"/>
        <w:ind w:left="360" w:hanging="360"/>
        <w:rPr>
          <w:lang w:val="pt-BR"/>
        </w:rPr>
      </w:pPr>
      <w:bookmarkStart w:id="21" w:name="_Toc18206190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237E5E9F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4200C537" w14:textId="77777777" w:rsidR="00000000" w:rsidRDefault="00800303">
      <w:pPr>
        <w:pStyle w:val="Ttulo2"/>
        <w:rPr>
          <w:lang w:val="pt-BR"/>
        </w:rPr>
      </w:pPr>
      <w:bookmarkStart w:id="22" w:name="_Toc18206191"/>
      <w:r>
        <w:rPr>
          <w:lang w:val="pt-BR"/>
        </w:rPr>
        <w:t>Visão Geral</w:t>
      </w:r>
      <w:bookmarkEnd w:id="22"/>
    </w:p>
    <w:p w14:paraId="329AA573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</w:t>
      </w:r>
      <w:proofErr w:type="gramStart"/>
      <w:r>
        <w:rPr>
          <w:lang w:val="pt-BR"/>
        </w:rPr>
        <w:t>. ]</w:t>
      </w:r>
      <w:proofErr w:type="gramEnd"/>
    </w:p>
    <w:p w14:paraId="71C9F7C7" w14:textId="77777777" w:rsidR="00000000" w:rsidRDefault="00800303">
      <w:pPr>
        <w:pStyle w:val="Ttulo2"/>
        <w:rPr>
          <w:lang w:val="pt-BR"/>
        </w:rPr>
      </w:pPr>
      <w:bookmarkStart w:id="23" w:name="_Toc18206192"/>
      <w:r>
        <w:rPr>
          <w:lang w:val="pt-BR"/>
        </w:rPr>
        <w:t>Camadas</w:t>
      </w:r>
      <w:bookmarkEnd w:id="23"/>
    </w:p>
    <w:p w14:paraId="6C3386AD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0FC27E95" w14:textId="77777777" w:rsidR="00000000" w:rsidRDefault="00800303">
      <w:pPr>
        <w:rPr>
          <w:lang w:val="pt-BR"/>
        </w:rPr>
      </w:pPr>
    </w:p>
    <w:p w14:paraId="337EC49D" w14:textId="77777777" w:rsidR="00000000" w:rsidRDefault="00800303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18206193"/>
      <w:r>
        <w:rPr>
          <w:sz w:val="20"/>
          <w:szCs w:val="20"/>
          <w:lang w:val="pt-BR"/>
        </w:rPr>
        <w:t>Visão de Dados (opcional)</w:t>
      </w:r>
      <w:bookmarkEnd w:id="24"/>
    </w:p>
    <w:p w14:paraId="21499480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14:paraId="1ED2C7B2" w14:textId="77777777" w:rsidR="00000000" w:rsidRDefault="00800303">
      <w:pPr>
        <w:pStyle w:val="Ttulo1"/>
        <w:ind w:left="360" w:hanging="360"/>
        <w:rPr>
          <w:lang w:val="pt-BR"/>
        </w:rPr>
      </w:pPr>
      <w:bookmarkStart w:id="25" w:name="_Toc18206194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1743BF4C" w14:textId="77777777" w:rsidR="00000000" w:rsidRDefault="00800303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1D0E92F7" w14:textId="77777777" w:rsidR="00000000" w:rsidRDefault="00800303">
      <w:pPr>
        <w:pStyle w:val="Ttulo1"/>
        <w:ind w:left="360" w:hanging="360"/>
        <w:rPr>
          <w:lang w:val="pt-BR"/>
        </w:rPr>
      </w:pPr>
      <w:bookmarkStart w:id="26" w:name="_Toc18206195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5328C4BA" w14:textId="77777777" w:rsidR="002E20CB" w:rsidRDefault="00800303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2E20CB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1ED7C" w14:textId="77777777" w:rsidR="00800303" w:rsidRDefault="00800303">
      <w:pPr>
        <w:spacing w:line="240" w:lineRule="auto"/>
      </w:pPr>
      <w:r>
        <w:separator/>
      </w:r>
    </w:p>
  </w:endnote>
  <w:endnote w:type="continuationSeparator" w:id="0">
    <w:p w14:paraId="24B5BDCB" w14:textId="77777777" w:rsidR="00800303" w:rsidRDefault="00800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452EDC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EA9BC1" w14:textId="77777777" w:rsidR="00000000" w:rsidRDefault="00800303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66182D" w14:textId="77777777" w:rsidR="00000000" w:rsidRDefault="0080030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2E20CB">
            <w:t xml:space="preserve">&lt;Nome da </w:t>
          </w:r>
          <w:proofErr w:type="spellStart"/>
          <w:r w:rsidR="002E20CB">
            <w:t>Empresa</w:t>
          </w:r>
          <w:proofErr w:type="spellEnd"/>
          <w:r w:rsidR="002E20CB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E20C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BA40C1" w14:textId="77777777" w:rsidR="00000000" w:rsidRDefault="0080030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C77BD17" w14:textId="77777777" w:rsidR="00000000" w:rsidRDefault="008003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2FC0B" w14:textId="77777777" w:rsidR="00800303" w:rsidRDefault="00800303">
      <w:pPr>
        <w:spacing w:line="240" w:lineRule="auto"/>
      </w:pPr>
      <w:r>
        <w:separator/>
      </w:r>
    </w:p>
  </w:footnote>
  <w:footnote w:type="continuationSeparator" w:id="0">
    <w:p w14:paraId="6FA505C6" w14:textId="77777777" w:rsidR="00800303" w:rsidRDefault="00800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AC0D" w14:textId="77777777" w:rsidR="00000000" w:rsidRDefault="00800303">
    <w:pPr>
      <w:rPr>
        <w:sz w:val="24"/>
        <w:szCs w:val="24"/>
      </w:rPr>
    </w:pPr>
  </w:p>
  <w:p w14:paraId="193A49C3" w14:textId="77777777" w:rsidR="00000000" w:rsidRDefault="00800303">
    <w:pPr>
      <w:pBdr>
        <w:top w:val="single" w:sz="6" w:space="1" w:color="auto"/>
      </w:pBdr>
      <w:rPr>
        <w:sz w:val="24"/>
        <w:szCs w:val="24"/>
      </w:rPr>
    </w:pPr>
  </w:p>
  <w:p w14:paraId="6C2C8BEA" w14:textId="77777777" w:rsidR="00000000" w:rsidRDefault="0080030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2E20CB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2E20CB">
      <w:rPr>
        <w:rFonts w:ascii="Arial" w:hAnsi="Arial"/>
        <w:b/>
        <w:bCs/>
        <w:sz w:val="36"/>
        <w:szCs w:val="36"/>
      </w:rPr>
      <w:t>Empresa</w:t>
    </w:r>
    <w:proofErr w:type="spellEnd"/>
    <w:r w:rsidR="002E20CB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04007431" w14:textId="77777777" w:rsidR="00000000" w:rsidRDefault="00800303">
    <w:pPr>
      <w:pBdr>
        <w:bottom w:val="single" w:sz="6" w:space="1" w:color="auto"/>
      </w:pBdr>
      <w:jc w:val="right"/>
      <w:rPr>
        <w:sz w:val="24"/>
        <w:szCs w:val="24"/>
      </w:rPr>
    </w:pPr>
  </w:p>
  <w:p w14:paraId="207629BC" w14:textId="77777777" w:rsidR="00000000" w:rsidRDefault="008003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77BB1739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257AB6" w14:textId="77777777" w:rsidR="00000000" w:rsidRDefault="0080030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E20CB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E1710F" w14:textId="77777777" w:rsidR="00000000" w:rsidRDefault="0080030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000000" w14:paraId="52D4B229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F76F08C" w14:textId="77777777" w:rsidR="00000000" w:rsidRDefault="0080030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2E20CB">
            <w:t>Documento</w:t>
          </w:r>
          <w:proofErr w:type="spellEnd"/>
          <w:r w:rsidR="002E20CB">
            <w:t xml:space="preserve"> de </w:t>
          </w:r>
          <w:proofErr w:type="spellStart"/>
          <w:r w:rsidR="002E20CB">
            <w:t>Arquitetura</w:t>
          </w:r>
          <w:proofErr w:type="spellEnd"/>
          <w:r w:rsidR="002E20CB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F71B06" w14:textId="77777777" w:rsidR="00000000" w:rsidRDefault="00800303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</w:t>
          </w:r>
          <w:r>
            <w:rPr>
              <w:lang w:val="pt-BR"/>
            </w:rPr>
            <w:t>y</w:t>
          </w:r>
          <w:proofErr w:type="spellEnd"/>
          <w:r>
            <w:rPr>
              <w:lang w:val="pt-BR"/>
            </w:rPr>
            <w:t>&gt;</w:t>
          </w:r>
        </w:p>
      </w:tc>
    </w:tr>
    <w:tr w:rsidR="00000000" w14:paraId="210A8786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C3A7D6" w14:textId="77777777" w:rsidR="00000000" w:rsidRDefault="00800303"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BFDDDCC" w14:textId="77777777" w:rsidR="00000000" w:rsidRDefault="008003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0CB"/>
    <w:rsid w:val="002E20CB"/>
    <w:rsid w:val="008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93D1E"/>
  <w15:chartTrackingRefBased/>
  <w15:docId w15:val="{CB017D94-6E9A-40C8-80E2-48169617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volvedor\Desktop\Nova%20pasta\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documento-arquitetura-software</Template>
  <TotalTime>0</TotalTime>
  <Pages>6</Pages>
  <Words>1406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Desenvolvedor</dc:creator>
  <cp:keywords/>
  <dc:description/>
  <cp:lastModifiedBy>Desenvolvedor</cp:lastModifiedBy>
  <cp:revision>1</cp:revision>
  <dcterms:created xsi:type="dcterms:W3CDTF">2021-05-22T22:28:00Z</dcterms:created>
  <dcterms:modified xsi:type="dcterms:W3CDTF">2021-05-22T22:28:00Z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